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1D49E" w14:textId="77777777" w:rsidR="004346CE" w:rsidRDefault="00B92A66" w:rsidP="004346CE">
      <w:r>
        <w:pict w14:anchorId="10F668F4">
          <v:rect id="_x0000_i1025" style="width:0;height:1.5pt" o:hralign="center" o:hrstd="t" o:hr="t" fillcolor="gray" stroked="f"/>
        </w:pict>
      </w:r>
    </w:p>
    <w:p w14:paraId="2E768FA9" w14:textId="77777777" w:rsidR="00610903" w:rsidRDefault="00610903" w:rsidP="00610903">
      <w:pPr>
        <w:pStyle w:val="Title"/>
        <w:rPr>
          <w:rStyle w:val="Emphasis"/>
          <w:iCs w:val="0"/>
          <w:sz w:val="40"/>
          <w:szCs w:val="40"/>
          <w:lang w:val="en-US"/>
        </w:rPr>
      </w:pPr>
    </w:p>
    <w:p w14:paraId="15720D34" w14:textId="77777777" w:rsidR="00610903" w:rsidRDefault="00610903" w:rsidP="00610903">
      <w:pPr>
        <w:pStyle w:val="Title"/>
        <w:rPr>
          <w:rStyle w:val="Emphasis"/>
          <w:iCs w:val="0"/>
          <w:sz w:val="40"/>
          <w:szCs w:val="40"/>
          <w:lang w:val="en-US"/>
        </w:rPr>
      </w:pPr>
    </w:p>
    <w:p w14:paraId="53715051" w14:textId="77777777" w:rsidR="005433D5" w:rsidRDefault="005433D5" w:rsidP="005433D5">
      <w:pPr>
        <w:jc w:val="center"/>
        <w:rPr>
          <w:rStyle w:val="Emphasis"/>
          <w:b/>
          <w:bCs/>
          <w:sz w:val="40"/>
          <w:szCs w:val="40"/>
          <w:lang w:val="en-US"/>
        </w:rPr>
      </w:pPr>
    </w:p>
    <w:p w14:paraId="3D2317C1" w14:textId="77777777" w:rsidR="009668E8" w:rsidRPr="00EF36E7" w:rsidRDefault="009668E8" w:rsidP="005433D5">
      <w:pPr>
        <w:jc w:val="center"/>
        <w:rPr>
          <w:rStyle w:val="Emphasis"/>
          <w:b/>
          <w:bCs/>
          <w:sz w:val="40"/>
          <w:szCs w:val="40"/>
          <w:lang w:val="en-US"/>
        </w:rPr>
      </w:pPr>
    </w:p>
    <w:p w14:paraId="06532946" w14:textId="77777777" w:rsidR="005433D5" w:rsidRDefault="005433D5" w:rsidP="005433D5">
      <w:pPr>
        <w:jc w:val="center"/>
        <w:rPr>
          <w:rStyle w:val="Emphasis"/>
          <w:b/>
          <w:sz w:val="52"/>
          <w:szCs w:val="52"/>
          <w:lang w:val="en-US"/>
        </w:rPr>
      </w:pPr>
      <w:r>
        <w:rPr>
          <w:rStyle w:val="Emphasis"/>
          <w:b/>
          <w:sz w:val="52"/>
          <w:szCs w:val="52"/>
          <w:lang w:val="en-US"/>
        </w:rPr>
        <w:t xml:space="preserve">Software Engineering </w:t>
      </w:r>
    </w:p>
    <w:p w14:paraId="3F6313F5"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7017A51"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6EBE46DF" w14:textId="77777777" w:rsidR="00CD1924" w:rsidRPr="00CD1924" w:rsidRDefault="00CD1924" w:rsidP="00CD1924">
      <w:pPr>
        <w:jc w:val="center"/>
        <w:rPr>
          <w:rStyle w:val="Emphasis"/>
          <w:b/>
          <w:sz w:val="36"/>
          <w:szCs w:val="36"/>
          <w:lang w:val="en-IN"/>
        </w:rPr>
      </w:pPr>
    </w:p>
    <w:p w14:paraId="14B1C3DD" w14:textId="369A5E6F" w:rsidR="00CD1924" w:rsidRPr="00F67853" w:rsidRDefault="00F67853" w:rsidP="00CD1924">
      <w:pPr>
        <w:jc w:val="center"/>
        <w:rPr>
          <w:b/>
          <w:sz w:val="36"/>
          <w:szCs w:val="36"/>
          <w:lang w:val="en-US"/>
        </w:rPr>
      </w:pPr>
      <w:r>
        <w:rPr>
          <w:b/>
          <w:sz w:val="36"/>
          <w:szCs w:val="36"/>
          <w:lang w:val="en-US"/>
        </w:rPr>
        <w:t>IP02: My Window’s Form Calculator</w:t>
      </w:r>
    </w:p>
    <w:p w14:paraId="02B3A9AA" w14:textId="77777777" w:rsidR="00CD1924" w:rsidRPr="00CD1924" w:rsidRDefault="00CD1924" w:rsidP="00CD1924">
      <w:pPr>
        <w:jc w:val="center"/>
        <w:rPr>
          <w:b/>
          <w:sz w:val="36"/>
          <w:szCs w:val="36"/>
          <w:lang w:val="en-IN"/>
        </w:rPr>
      </w:pPr>
    </w:p>
    <w:p w14:paraId="418090F6" w14:textId="60448751" w:rsidR="00CD1924" w:rsidRPr="00F67853" w:rsidRDefault="00F67853" w:rsidP="00CD1924">
      <w:pPr>
        <w:jc w:val="center"/>
        <w:rPr>
          <w:b/>
          <w:sz w:val="36"/>
          <w:szCs w:val="36"/>
          <w:lang w:val="en-US"/>
        </w:rPr>
      </w:pPr>
      <w:r>
        <w:rPr>
          <w:b/>
          <w:sz w:val="36"/>
          <w:szCs w:val="36"/>
          <w:lang w:val="en-US"/>
        </w:rPr>
        <w:t>August 08, 2021</w:t>
      </w:r>
    </w:p>
    <w:p w14:paraId="7C45FBAB" w14:textId="77777777" w:rsidR="00CD1924" w:rsidRDefault="00CD1924" w:rsidP="00CD1924">
      <w:pPr>
        <w:jc w:val="center"/>
        <w:rPr>
          <w:b/>
          <w:sz w:val="36"/>
          <w:szCs w:val="36"/>
          <w:lang w:val="en-IN"/>
        </w:rPr>
      </w:pPr>
    </w:p>
    <w:p w14:paraId="23D4B8D9" w14:textId="1A14D04E" w:rsidR="00CD1924" w:rsidRPr="00F67853" w:rsidRDefault="00CD1924" w:rsidP="00CD1924">
      <w:pPr>
        <w:jc w:val="center"/>
        <w:rPr>
          <w:b/>
          <w:sz w:val="36"/>
          <w:szCs w:val="36"/>
          <w:lang w:val="en-US"/>
        </w:rPr>
      </w:pPr>
      <w:r w:rsidRPr="00CD1924">
        <w:rPr>
          <w:b/>
          <w:sz w:val="36"/>
          <w:szCs w:val="36"/>
        </w:rPr>
        <w:t>Version</w:t>
      </w:r>
      <w:r w:rsidR="00F67853">
        <w:rPr>
          <w:b/>
          <w:sz w:val="36"/>
          <w:szCs w:val="36"/>
          <w:lang w:val="en-US"/>
        </w:rPr>
        <w:t xml:space="preserve"> 1</w:t>
      </w:r>
    </w:p>
    <w:p w14:paraId="32C41BB3" w14:textId="77777777" w:rsidR="00CD1924" w:rsidRDefault="00CD1924" w:rsidP="00CD1924">
      <w:pPr>
        <w:jc w:val="center"/>
        <w:rPr>
          <w:b/>
          <w:sz w:val="36"/>
          <w:szCs w:val="36"/>
          <w:lang w:val="en-IN"/>
        </w:rPr>
      </w:pPr>
    </w:p>
    <w:p w14:paraId="286764B7" w14:textId="067D2ED3" w:rsidR="00CD1924" w:rsidRDefault="00F67853" w:rsidP="00CD1924">
      <w:pPr>
        <w:jc w:val="center"/>
        <w:rPr>
          <w:b/>
          <w:sz w:val="36"/>
          <w:szCs w:val="36"/>
          <w:lang w:val="en-US"/>
        </w:rPr>
      </w:pPr>
      <w:r>
        <w:rPr>
          <w:b/>
          <w:sz w:val="36"/>
          <w:szCs w:val="36"/>
          <w:lang w:val="en-US"/>
        </w:rPr>
        <w:t>Samantha Hipple</w:t>
      </w:r>
    </w:p>
    <w:p w14:paraId="0B79FE3E" w14:textId="1FAFFA75" w:rsidR="00F67853" w:rsidRDefault="00F67853" w:rsidP="00CD1924">
      <w:pPr>
        <w:jc w:val="center"/>
        <w:rPr>
          <w:b/>
          <w:sz w:val="36"/>
          <w:szCs w:val="36"/>
          <w:lang w:val="en-US"/>
        </w:rPr>
      </w:pPr>
      <w:r>
        <w:rPr>
          <w:b/>
          <w:sz w:val="36"/>
          <w:szCs w:val="36"/>
          <w:lang w:val="en-US"/>
        </w:rPr>
        <w:t>City University of Seattle</w:t>
      </w:r>
    </w:p>
    <w:p w14:paraId="3D281313" w14:textId="3B0CA6B6" w:rsidR="00F67853" w:rsidRPr="00F67853" w:rsidRDefault="00F67853" w:rsidP="00CD1924">
      <w:pPr>
        <w:jc w:val="center"/>
        <w:rPr>
          <w:b/>
          <w:sz w:val="36"/>
          <w:szCs w:val="36"/>
          <w:lang w:val="en-US"/>
        </w:rPr>
      </w:pPr>
      <w:r>
        <w:rPr>
          <w:b/>
          <w:sz w:val="36"/>
          <w:szCs w:val="36"/>
          <w:lang w:val="en-US"/>
        </w:rPr>
        <w:t>MSCS Program</w:t>
      </w:r>
    </w:p>
    <w:p w14:paraId="218F8D49" w14:textId="77777777" w:rsidR="00CD1924" w:rsidRPr="00CD1924" w:rsidRDefault="00CD1924" w:rsidP="00CD1924">
      <w:pPr>
        <w:rPr>
          <w:b/>
          <w:sz w:val="36"/>
          <w:szCs w:val="36"/>
          <w:lang w:val="en-IN"/>
        </w:rPr>
      </w:pPr>
    </w:p>
    <w:p w14:paraId="1B2BE3F7" w14:textId="77777777" w:rsidR="00CD1924" w:rsidRPr="00CD1924" w:rsidRDefault="00CD1924" w:rsidP="005433D5">
      <w:pPr>
        <w:jc w:val="center"/>
        <w:rPr>
          <w:rStyle w:val="Emphasis"/>
          <w:b/>
          <w:sz w:val="36"/>
          <w:szCs w:val="36"/>
          <w:lang w:val="en-IN"/>
        </w:rPr>
      </w:pPr>
    </w:p>
    <w:p w14:paraId="7DD54847" w14:textId="77777777" w:rsidR="005433D5" w:rsidRDefault="005433D5" w:rsidP="005433D5">
      <w:pPr>
        <w:jc w:val="center"/>
        <w:rPr>
          <w:rStyle w:val="Emphasis"/>
          <w:lang w:val="en-US"/>
        </w:rPr>
      </w:pPr>
    </w:p>
    <w:p w14:paraId="7A42CBEB" w14:textId="77777777" w:rsidR="004346CE" w:rsidRDefault="00B92A66" w:rsidP="004346CE">
      <w:pPr>
        <w:jc w:val="center"/>
        <w:rPr>
          <w:lang w:val="en-US"/>
        </w:rPr>
      </w:pPr>
      <w:r>
        <w:pict w14:anchorId="58250CA4">
          <v:rect id="_x0000_i1026" style="width:0;height:1.5pt" o:hralign="center" o:hrstd="t" o:hr="t" fillcolor="gray" stroked="f"/>
        </w:pict>
      </w:r>
    </w:p>
    <w:p w14:paraId="6F95E796"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94AD31B" w14:textId="77777777" w:rsidTr="00DC134F">
        <w:tc>
          <w:tcPr>
            <w:tcW w:w="9571" w:type="dxa"/>
            <w:shd w:val="clear" w:color="auto" w:fill="333333"/>
          </w:tcPr>
          <w:p w14:paraId="64E25103" w14:textId="77777777"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lastRenderedPageBreak/>
              <w:t>Revisions</w:t>
            </w:r>
          </w:p>
        </w:tc>
      </w:tr>
    </w:tbl>
    <w:p w14:paraId="269185AE" w14:textId="77777777" w:rsidR="00CA590E" w:rsidRDefault="00CA590E" w:rsidP="00610903">
      <w:pPr>
        <w:rPr>
          <w:lang w:val="en-US"/>
        </w:rPr>
      </w:pPr>
    </w:p>
    <w:p w14:paraId="37C23A01"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604D617" w14:textId="77777777">
        <w:trPr>
          <w:cantSplit/>
          <w:trHeight w:val="612"/>
          <w:tblHeader/>
        </w:trPr>
        <w:tc>
          <w:tcPr>
            <w:tcW w:w="1312" w:type="dxa"/>
            <w:shd w:val="pct10" w:color="auto" w:fill="auto"/>
          </w:tcPr>
          <w:p w14:paraId="31381161" w14:textId="77777777" w:rsidR="00062829" w:rsidRDefault="00062829" w:rsidP="00062829">
            <w:pPr>
              <w:pStyle w:val="Table-ColHead"/>
            </w:pPr>
            <w:r>
              <w:t>Version</w:t>
            </w:r>
          </w:p>
        </w:tc>
        <w:tc>
          <w:tcPr>
            <w:tcW w:w="1715" w:type="dxa"/>
            <w:shd w:val="pct10" w:color="auto" w:fill="auto"/>
          </w:tcPr>
          <w:p w14:paraId="4EFF87FC" w14:textId="77777777" w:rsidR="00062829" w:rsidRDefault="00062829" w:rsidP="00062829">
            <w:pPr>
              <w:pStyle w:val="Table-ColHead"/>
            </w:pPr>
            <w:r>
              <w:t>Primary Author(s)</w:t>
            </w:r>
          </w:p>
        </w:tc>
        <w:tc>
          <w:tcPr>
            <w:tcW w:w="4843" w:type="dxa"/>
            <w:shd w:val="pct10" w:color="auto" w:fill="auto"/>
          </w:tcPr>
          <w:p w14:paraId="3C10AEE8" w14:textId="77777777" w:rsidR="00062829" w:rsidRDefault="00062829" w:rsidP="00062829">
            <w:pPr>
              <w:pStyle w:val="Table-ColHead"/>
            </w:pPr>
            <w:r>
              <w:t>Description of Version</w:t>
            </w:r>
          </w:p>
        </w:tc>
        <w:tc>
          <w:tcPr>
            <w:tcW w:w="1412" w:type="dxa"/>
            <w:shd w:val="pct10" w:color="auto" w:fill="auto"/>
          </w:tcPr>
          <w:p w14:paraId="6712C462" w14:textId="77777777" w:rsidR="00062829" w:rsidRDefault="00062829" w:rsidP="00062829">
            <w:pPr>
              <w:pStyle w:val="Table-ColHead"/>
              <w:jc w:val="center"/>
            </w:pPr>
            <w:r>
              <w:t>Date Completed</w:t>
            </w:r>
          </w:p>
        </w:tc>
      </w:tr>
      <w:tr w:rsidR="00062829" w14:paraId="11954B1A" w14:textId="77777777">
        <w:trPr>
          <w:cantSplit/>
          <w:trHeight w:val="1224"/>
        </w:trPr>
        <w:tc>
          <w:tcPr>
            <w:tcW w:w="1312" w:type="dxa"/>
          </w:tcPr>
          <w:p w14:paraId="12961F2D" w14:textId="77777777" w:rsidR="00062829" w:rsidRDefault="00062829" w:rsidP="00062829">
            <w:pPr>
              <w:pStyle w:val="Table-Text"/>
              <w:suppressAutoHyphens/>
            </w:pPr>
          </w:p>
        </w:tc>
        <w:tc>
          <w:tcPr>
            <w:tcW w:w="1715" w:type="dxa"/>
          </w:tcPr>
          <w:p w14:paraId="2436CDA0" w14:textId="77777777" w:rsidR="00062829" w:rsidRDefault="00062829" w:rsidP="00062829">
            <w:pPr>
              <w:pStyle w:val="Table-Text"/>
            </w:pPr>
          </w:p>
        </w:tc>
        <w:tc>
          <w:tcPr>
            <w:tcW w:w="4843" w:type="dxa"/>
          </w:tcPr>
          <w:p w14:paraId="657B4984" w14:textId="77777777" w:rsidR="00062829" w:rsidRDefault="00062829" w:rsidP="00062829">
            <w:pPr>
              <w:pStyle w:val="Table-Text"/>
            </w:pPr>
          </w:p>
          <w:p w14:paraId="45C0375A" w14:textId="77777777" w:rsidR="00062829" w:rsidRDefault="00062829" w:rsidP="00062829">
            <w:pPr>
              <w:pStyle w:val="Table-Text"/>
            </w:pPr>
          </w:p>
        </w:tc>
        <w:tc>
          <w:tcPr>
            <w:tcW w:w="1412" w:type="dxa"/>
          </w:tcPr>
          <w:p w14:paraId="7A184ED5" w14:textId="77777777" w:rsidR="00062829" w:rsidRDefault="00062829" w:rsidP="000F5B1D">
            <w:pPr>
              <w:pStyle w:val="Table-Text"/>
              <w:jc w:val="center"/>
            </w:pPr>
          </w:p>
        </w:tc>
      </w:tr>
    </w:tbl>
    <w:p w14:paraId="276ED287" w14:textId="77777777" w:rsidR="005A2481" w:rsidRDefault="005A2481" w:rsidP="00062829">
      <w:pPr>
        <w:pStyle w:val="Comment"/>
      </w:pPr>
    </w:p>
    <w:p w14:paraId="618F53B7"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4E15449C" w14:textId="77777777" w:rsidTr="00DC134F">
        <w:tc>
          <w:tcPr>
            <w:tcW w:w="9571" w:type="dxa"/>
            <w:shd w:val="clear" w:color="auto" w:fill="333333"/>
          </w:tcPr>
          <w:p w14:paraId="528B890B" w14:textId="77777777" w:rsidR="005A2481" w:rsidRPr="00DC134F" w:rsidRDefault="005A2481" w:rsidP="00DC134F">
            <w:pPr>
              <w:jc w:val="center"/>
              <w:rPr>
                <w:rFonts w:ascii="Arial" w:hAnsi="Arial" w:cs="Arial"/>
                <w:b/>
                <w:sz w:val="28"/>
                <w:szCs w:val="28"/>
                <w:lang w:val="en-US"/>
              </w:rPr>
            </w:pPr>
            <w:r w:rsidRPr="00DC134F">
              <w:rPr>
                <w:rFonts w:ascii="Arial" w:hAnsi="Arial" w:cs="Arial"/>
                <w:b/>
                <w:sz w:val="28"/>
                <w:szCs w:val="28"/>
                <w:lang w:val="en-US"/>
              </w:rPr>
              <w:t>Review &amp; Approval</w:t>
            </w:r>
          </w:p>
        </w:tc>
      </w:tr>
    </w:tbl>
    <w:p w14:paraId="20F5F7CE" w14:textId="77777777" w:rsidR="00062829" w:rsidRDefault="00062829" w:rsidP="00062829">
      <w:pPr>
        <w:pStyle w:val="Table-Heading"/>
      </w:pPr>
      <w: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6DC460C1" w14:textId="77777777">
        <w:trPr>
          <w:cantSplit/>
          <w:trHeight w:val="594"/>
          <w:tblHeader/>
        </w:trPr>
        <w:tc>
          <w:tcPr>
            <w:tcW w:w="2549" w:type="dxa"/>
            <w:shd w:val="pct10" w:color="auto" w:fill="auto"/>
          </w:tcPr>
          <w:p w14:paraId="1730593A" w14:textId="77777777" w:rsidR="00062829" w:rsidRDefault="00062829" w:rsidP="00062829">
            <w:pPr>
              <w:pStyle w:val="Table-ColHead"/>
            </w:pPr>
            <w:r>
              <w:t>Approving Party</w:t>
            </w:r>
          </w:p>
        </w:tc>
        <w:tc>
          <w:tcPr>
            <w:tcW w:w="1428" w:type="dxa"/>
            <w:shd w:val="pct10" w:color="auto" w:fill="auto"/>
          </w:tcPr>
          <w:p w14:paraId="34DBD32C" w14:textId="77777777" w:rsidR="00062829" w:rsidRDefault="00062829" w:rsidP="00062829">
            <w:pPr>
              <w:pStyle w:val="Table-ColHead"/>
            </w:pPr>
            <w:r>
              <w:t>Version Approved</w:t>
            </w:r>
          </w:p>
        </w:tc>
        <w:tc>
          <w:tcPr>
            <w:tcW w:w="4283" w:type="dxa"/>
            <w:shd w:val="pct10" w:color="auto" w:fill="auto"/>
          </w:tcPr>
          <w:p w14:paraId="7041154D" w14:textId="77777777" w:rsidR="00062829" w:rsidRDefault="00062829" w:rsidP="00062829">
            <w:pPr>
              <w:pStyle w:val="Table-ColHead"/>
            </w:pPr>
            <w:r>
              <w:t>Signature</w:t>
            </w:r>
          </w:p>
        </w:tc>
        <w:tc>
          <w:tcPr>
            <w:tcW w:w="1121" w:type="dxa"/>
            <w:shd w:val="pct10" w:color="auto" w:fill="auto"/>
          </w:tcPr>
          <w:p w14:paraId="0BDB0E68" w14:textId="77777777" w:rsidR="00062829" w:rsidRDefault="00062829" w:rsidP="00062829">
            <w:pPr>
              <w:pStyle w:val="Table-ColHead"/>
              <w:jc w:val="center"/>
            </w:pPr>
            <w:r>
              <w:t>Date</w:t>
            </w:r>
          </w:p>
        </w:tc>
      </w:tr>
      <w:tr w:rsidR="00062829" w14:paraId="61943761" w14:textId="77777777">
        <w:trPr>
          <w:cantSplit/>
          <w:trHeight w:val="348"/>
        </w:trPr>
        <w:tc>
          <w:tcPr>
            <w:tcW w:w="2549" w:type="dxa"/>
          </w:tcPr>
          <w:p w14:paraId="21C0B610" w14:textId="77777777" w:rsidR="00062829" w:rsidRDefault="00062829" w:rsidP="00062829">
            <w:pPr>
              <w:pStyle w:val="Table-Text"/>
              <w:rPr>
                <w:b/>
              </w:rPr>
            </w:pPr>
          </w:p>
        </w:tc>
        <w:tc>
          <w:tcPr>
            <w:tcW w:w="1428" w:type="dxa"/>
          </w:tcPr>
          <w:p w14:paraId="791557A7" w14:textId="77777777" w:rsidR="00062829" w:rsidRDefault="00062829" w:rsidP="00062829">
            <w:pPr>
              <w:pStyle w:val="Table-Text"/>
              <w:jc w:val="center"/>
            </w:pPr>
          </w:p>
        </w:tc>
        <w:tc>
          <w:tcPr>
            <w:tcW w:w="4283" w:type="dxa"/>
          </w:tcPr>
          <w:p w14:paraId="42D0ABB0" w14:textId="77777777" w:rsidR="00062829" w:rsidRDefault="00062829" w:rsidP="00062829">
            <w:pPr>
              <w:pStyle w:val="Table-Text"/>
              <w:jc w:val="center"/>
            </w:pPr>
          </w:p>
        </w:tc>
        <w:tc>
          <w:tcPr>
            <w:tcW w:w="1121" w:type="dxa"/>
          </w:tcPr>
          <w:p w14:paraId="5A5748E4" w14:textId="77777777" w:rsidR="00062829" w:rsidRDefault="00062829" w:rsidP="00062829">
            <w:pPr>
              <w:pStyle w:val="Table-Text"/>
              <w:jc w:val="center"/>
            </w:pPr>
          </w:p>
        </w:tc>
      </w:tr>
      <w:tr w:rsidR="00062829" w14:paraId="3CB042EF" w14:textId="77777777">
        <w:trPr>
          <w:cantSplit/>
          <w:trHeight w:val="348"/>
        </w:trPr>
        <w:tc>
          <w:tcPr>
            <w:tcW w:w="2549" w:type="dxa"/>
          </w:tcPr>
          <w:p w14:paraId="0E1D7B4D" w14:textId="77777777" w:rsidR="00062829" w:rsidRDefault="00062829" w:rsidP="00062829">
            <w:pPr>
              <w:pStyle w:val="Table-Text"/>
              <w:rPr>
                <w:b/>
              </w:rPr>
            </w:pPr>
          </w:p>
        </w:tc>
        <w:tc>
          <w:tcPr>
            <w:tcW w:w="1428" w:type="dxa"/>
          </w:tcPr>
          <w:p w14:paraId="1C100481" w14:textId="77777777" w:rsidR="00062829" w:rsidRDefault="00062829" w:rsidP="00062829">
            <w:pPr>
              <w:pStyle w:val="Table-Text"/>
              <w:jc w:val="center"/>
            </w:pPr>
          </w:p>
        </w:tc>
        <w:tc>
          <w:tcPr>
            <w:tcW w:w="4283" w:type="dxa"/>
          </w:tcPr>
          <w:p w14:paraId="2D897FF0" w14:textId="77777777" w:rsidR="00062829" w:rsidRDefault="00062829" w:rsidP="00062829">
            <w:pPr>
              <w:pStyle w:val="Table-Text"/>
              <w:jc w:val="center"/>
            </w:pPr>
          </w:p>
        </w:tc>
        <w:tc>
          <w:tcPr>
            <w:tcW w:w="1121" w:type="dxa"/>
          </w:tcPr>
          <w:p w14:paraId="0EFDE113" w14:textId="77777777" w:rsidR="00062829" w:rsidRDefault="00062829" w:rsidP="00062829">
            <w:pPr>
              <w:pStyle w:val="Table-Text"/>
              <w:jc w:val="center"/>
            </w:pPr>
          </w:p>
        </w:tc>
      </w:tr>
    </w:tbl>
    <w:p w14:paraId="5104AB08" w14:textId="77777777" w:rsidR="00062829" w:rsidRDefault="00062829" w:rsidP="00062829">
      <w:pPr>
        <w:pStyle w:val="Table-Heading"/>
        <w:pBdr>
          <w:bottom w:val="single" w:sz="36" w:space="0" w:color="C0C0C0"/>
        </w:pBdr>
      </w:pPr>
    </w:p>
    <w:p w14:paraId="3B223470" w14:textId="77777777" w:rsidR="00062829" w:rsidRDefault="000F15EE" w:rsidP="00062829">
      <w:pPr>
        <w:pStyle w:val="Table-Heading"/>
        <w:pBdr>
          <w:bottom w:val="single" w:sz="36" w:space="0" w:color="C0C0C0"/>
        </w:pBdr>
      </w:pPr>
      <w:r>
        <w:t xml:space="preserve">Requirements Document </w:t>
      </w:r>
      <w:r w:rsidR="00062829">
        <w:t>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D4709FA" w14:textId="77777777">
        <w:trPr>
          <w:cantSplit/>
          <w:trHeight w:val="588"/>
          <w:tblHeader/>
        </w:trPr>
        <w:tc>
          <w:tcPr>
            <w:tcW w:w="2549" w:type="dxa"/>
            <w:shd w:val="pct10" w:color="auto" w:fill="auto"/>
          </w:tcPr>
          <w:p w14:paraId="2A42810F" w14:textId="77777777" w:rsidR="00062829" w:rsidRDefault="00062829" w:rsidP="00062829">
            <w:pPr>
              <w:pStyle w:val="Table-ColHead"/>
            </w:pPr>
            <w:r>
              <w:t>Reviewer</w:t>
            </w:r>
          </w:p>
        </w:tc>
        <w:tc>
          <w:tcPr>
            <w:tcW w:w="1428" w:type="dxa"/>
            <w:shd w:val="pct10" w:color="auto" w:fill="auto"/>
          </w:tcPr>
          <w:p w14:paraId="545DE428" w14:textId="77777777" w:rsidR="00062829" w:rsidRDefault="00062829" w:rsidP="00062829">
            <w:pPr>
              <w:pStyle w:val="Table-ColHead"/>
            </w:pPr>
            <w:r>
              <w:t>Version Reviewed</w:t>
            </w:r>
          </w:p>
        </w:tc>
        <w:tc>
          <w:tcPr>
            <w:tcW w:w="4283" w:type="dxa"/>
            <w:shd w:val="pct10" w:color="auto" w:fill="auto"/>
          </w:tcPr>
          <w:p w14:paraId="3106A5DA" w14:textId="77777777" w:rsidR="00062829" w:rsidRDefault="00062829" w:rsidP="00062829">
            <w:pPr>
              <w:pStyle w:val="Table-ColHead"/>
            </w:pPr>
            <w:r>
              <w:t>Signature</w:t>
            </w:r>
          </w:p>
        </w:tc>
        <w:tc>
          <w:tcPr>
            <w:tcW w:w="1121" w:type="dxa"/>
            <w:shd w:val="pct10" w:color="auto" w:fill="auto"/>
          </w:tcPr>
          <w:p w14:paraId="6715756F" w14:textId="77777777" w:rsidR="00062829" w:rsidRDefault="00062829" w:rsidP="00062829">
            <w:pPr>
              <w:pStyle w:val="Table-ColHead"/>
              <w:jc w:val="center"/>
            </w:pPr>
            <w:r>
              <w:t>Date</w:t>
            </w:r>
          </w:p>
        </w:tc>
      </w:tr>
      <w:tr w:rsidR="00062829" w14:paraId="52D9DDE3" w14:textId="77777777">
        <w:trPr>
          <w:cantSplit/>
          <w:trHeight w:val="357"/>
        </w:trPr>
        <w:tc>
          <w:tcPr>
            <w:tcW w:w="2549" w:type="dxa"/>
          </w:tcPr>
          <w:p w14:paraId="69568FD0" w14:textId="77777777" w:rsidR="00062829" w:rsidRDefault="00062829" w:rsidP="00062829">
            <w:pPr>
              <w:pStyle w:val="Table-Text"/>
              <w:rPr>
                <w:b/>
              </w:rPr>
            </w:pPr>
          </w:p>
        </w:tc>
        <w:tc>
          <w:tcPr>
            <w:tcW w:w="1428" w:type="dxa"/>
          </w:tcPr>
          <w:p w14:paraId="38D81028" w14:textId="77777777" w:rsidR="00062829" w:rsidRDefault="00062829" w:rsidP="00062829">
            <w:pPr>
              <w:pStyle w:val="Table-Text"/>
              <w:jc w:val="center"/>
            </w:pPr>
          </w:p>
        </w:tc>
        <w:tc>
          <w:tcPr>
            <w:tcW w:w="4283" w:type="dxa"/>
          </w:tcPr>
          <w:p w14:paraId="53F09018" w14:textId="77777777" w:rsidR="00062829" w:rsidRDefault="00062829" w:rsidP="00062829">
            <w:pPr>
              <w:pStyle w:val="Table-Text"/>
              <w:jc w:val="center"/>
            </w:pPr>
          </w:p>
        </w:tc>
        <w:tc>
          <w:tcPr>
            <w:tcW w:w="1121" w:type="dxa"/>
          </w:tcPr>
          <w:p w14:paraId="4ED4C016" w14:textId="77777777" w:rsidR="00062829" w:rsidRDefault="00062829" w:rsidP="00062829">
            <w:pPr>
              <w:pStyle w:val="Table-Text"/>
              <w:jc w:val="center"/>
            </w:pPr>
          </w:p>
        </w:tc>
      </w:tr>
      <w:tr w:rsidR="00FB1A9E" w14:paraId="674C731C" w14:textId="77777777">
        <w:trPr>
          <w:cantSplit/>
          <w:trHeight w:val="378"/>
        </w:trPr>
        <w:tc>
          <w:tcPr>
            <w:tcW w:w="2549" w:type="dxa"/>
          </w:tcPr>
          <w:p w14:paraId="0B223BC3" w14:textId="77777777" w:rsidR="00FB1A9E" w:rsidRDefault="00FB1A9E" w:rsidP="00062829">
            <w:pPr>
              <w:pStyle w:val="Table-Text"/>
              <w:rPr>
                <w:b/>
              </w:rPr>
            </w:pPr>
          </w:p>
        </w:tc>
        <w:tc>
          <w:tcPr>
            <w:tcW w:w="1428" w:type="dxa"/>
          </w:tcPr>
          <w:p w14:paraId="3B5B69B4" w14:textId="77777777" w:rsidR="00FB1A9E" w:rsidRDefault="00FB1A9E" w:rsidP="00062829">
            <w:pPr>
              <w:pStyle w:val="Table-Text"/>
              <w:jc w:val="center"/>
            </w:pPr>
          </w:p>
        </w:tc>
        <w:tc>
          <w:tcPr>
            <w:tcW w:w="4283" w:type="dxa"/>
          </w:tcPr>
          <w:p w14:paraId="3CF2EB44" w14:textId="77777777" w:rsidR="00FB1A9E" w:rsidRDefault="00FB1A9E" w:rsidP="00062829">
            <w:pPr>
              <w:pStyle w:val="Table-Text"/>
              <w:jc w:val="center"/>
            </w:pPr>
          </w:p>
        </w:tc>
        <w:tc>
          <w:tcPr>
            <w:tcW w:w="1121" w:type="dxa"/>
          </w:tcPr>
          <w:p w14:paraId="4E38777A" w14:textId="77777777" w:rsidR="00FB1A9E" w:rsidRDefault="00FB1A9E" w:rsidP="00062829">
            <w:pPr>
              <w:pStyle w:val="Table-Text"/>
              <w:jc w:val="center"/>
            </w:pPr>
          </w:p>
        </w:tc>
      </w:tr>
      <w:tr w:rsidR="00062829" w14:paraId="07EDB77C" w14:textId="77777777">
        <w:trPr>
          <w:cantSplit/>
          <w:trHeight w:val="378"/>
        </w:trPr>
        <w:tc>
          <w:tcPr>
            <w:tcW w:w="2549" w:type="dxa"/>
          </w:tcPr>
          <w:p w14:paraId="7AE8F9AC" w14:textId="77777777" w:rsidR="00062829" w:rsidRDefault="00062829" w:rsidP="00062829">
            <w:pPr>
              <w:pStyle w:val="Table-Text"/>
              <w:rPr>
                <w:b/>
              </w:rPr>
            </w:pPr>
          </w:p>
        </w:tc>
        <w:tc>
          <w:tcPr>
            <w:tcW w:w="1428" w:type="dxa"/>
          </w:tcPr>
          <w:p w14:paraId="56BF2907" w14:textId="77777777" w:rsidR="00062829" w:rsidRDefault="00062829" w:rsidP="00062829">
            <w:pPr>
              <w:pStyle w:val="Table-Text"/>
              <w:jc w:val="center"/>
            </w:pPr>
          </w:p>
        </w:tc>
        <w:tc>
          <w:tcPr>
            <w:tcW w:w="4283" w:type="dxa"/>
          </w:tcPr>
          <w:p w14:paraId="7E95E0F5" w14:textId="77777777" w:rsidR="00062829" w:rsidRDefault="00062829" w:rsidP="00062829">
            <w:pPr>
              <w:pStyle w:val="Table-Text"/>
              <w:jc w:val="center"/>
            </w:pPr>
          </w:p>
        </w:tc>
        <w:tc>
          <w:tcPr>
            <w:tcW w:w="1121" w:type="dxa"/>
          </w:tcPr>
          <w:p w14:paraId="56E41B07" w14:textId="77777777" w:rsidR="00062829" w:rsidRDefault="00062829" w:rsidP="00062829">
            <w:pPr>
              <w:pStyle w:val="Table-Text"/>
              <w:jc w:val="center"/>
            </w:pPr>
          </w:p>
        </w:tc>
      </w:tr>
    </w:tbl>
    <w:p w14:paraId="45A4BEA7" w14:textId="77777777" w:rsidR="00062829" w:rsidRDefault="00062829" w:rsidP="00062829">
      <w:pPr>
        <w:pStyle w:val="Comment"/>
      </w:pPr>
    </w:p>
    <w:p w14:paraId="5C32E5C2"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0437600B" w14:textId="77777777" w:rsidTr="00DC134F">
        <w:tc>
          <w:tcPr>
            <w:tcW w:w="9571" w:type="dxa"/>
            <w:shd w:val="clear" w:color="auto" w:fill="333333"/>
          </w:tcPr>
          <w:p w14:paraId="27A51C32" w14:textId="77777777"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lastRenderedPageBreak/>
              <w:tab/>
              <w:t xml:space="preserve">Table of Contents </w:t>
            </w:r>
          </w:p>
        </w:tc>
      </w:tr>
    </w:tbl>
    <w:p w14:paraId="5B6C2A1C" w14:textId="77777777" w:rsidR="000F15EE" w:rsidRDefault="000F15EE">
      <w:pPr>
        <w:pStyle w:val="TOC1"/>
        <w:tabs>
          <w:tab w:val="right" w:leader="dot" w:pos="9345"/>
        </w:tabs>
        <w:rPr>
          <w:lang w:val="en-US"/>
        </w:rPr>
      </w:pPr>
    </w:p>
    <w:p w14:paraId="5F986324" w14:textId="77777777" w:rsidR="00DE7742" w:rsidRDefault="00C2415E" w:rsidP="00E1498B">
      <w:pPr>
        <w:pStyle w:val="TOC2"/>
        <w:tabs>
          <w:tab w:val="right" w:leader="dot" w:pos="9345"/>
        </w:tabs>
        <w:ind w:left="0"/>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Hyperlink"/>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DE7742">
          <w:rPr>
            <w:noProof/>
            <w:webHidden/>
          </w:rPr>
          <w:t>3</w:t>
        </w:r>
        <w:r>
          <w:rPr>
            <w:noProof/>
            <w:webHidden/>
          </w:rPr>
          <w:fldChar w:fldCharType="end"/>
        </w:r>
      </w:hyperlink>
    </w:p>
    <w:p w14:paraId="7420364A" w14:textId="77777777" w:rsidR="00CD1924" w:rsidRDefault="00E1498B" w:rsidP="00E1498B">
      <w:pPr>
        <w:pStyle w:val="TOC2"/>
        <w:tabs>
          <w:tab w:val="right" w:leader="dot" w:pos="9345"/>
        </w:tabs>
        <w:ind w:left="0"/>
        <w:rPr>
          <w:lang w:val="en-IN"/>
        </w:rPr>
      </w:pPr>
      <w:r>
        <w:rPr>
          <w:lang w:val="en-IN"/>
        </w:rPr>
        <w:t xml:space="preserve">     </w:t>
      </w:r>
      <w:r w:rsidR="00CD1924">
        <w:rPr>
          <w:lang w:val="en-IN"/>
        </w:rPr>
        <w:t>1.1 Purpose</w:t>
      </w:r>
      <w:r w:rsidRPr="00E1498B">
        <w:rPr>
          <w:webHidden/>
          <w:lang w:val="en-IN"/>
        </w:rPr>
        <w:tab/>
      </w:r>
      <w:r w:rsidR="003A546F">
        <w:rPr>
          <w:lang w:val="en-IN"/>
        </w:rPr>
        <w:t>3</w:t>
      </w:r>
    </w:p>
    <w:p w14:paraId="12CFA966" w14:textId="77777777" w:rsidR="00E1498B" w:rsidRDefault="009D2676" w:rsidP="009D2676">
      <w:pPr>
        <w:rPr>
          <w:lang w:val="en-IN"/>
        </w:rPr>
      </w:pPr>
      <w:r>
        <w:rPr>
          <w:lang w:val="en-IN"/>
        </w:rPr>
        <w:t xml:space="preserve">   </w:t>
      </w:r>
      <w:r w:rsidR="00E1498B">
        <w:rPr>
          <w:lang w:val="en-IN"/>
        </w:rPr>
        <w:t xml:space="preserve">  1.2 Document Conventions…………………………………………………………………….3</w:t>
      </w:r>
    </w:p>
    <w:p w14:paraId="43A272EA" w14:textId="77777777" w:rsidR="009D2676" w:rsidRDefault="00E1498B" w:rsidP="009D2676">
      <w:pPr>
        <w:rPr>
          <w:lang w:val="en-IN"/>
        </w:rPr>
      </w:pPr>
      <w:r>
        <w:rPr>
          <w:lang w:val="en-IN"/>
        </w:rPr>
        <w:t xml:space="preserve">    </w:t>
      </w:r>
      <w:r w:rsidR="009D2676">
        <w:rPr>
          <w:lang w:val="en-IN"/>
        </w:rPr>
        <w:t xml:space="preserve"> 1.3 Intended Audience</w:t>
      </w:r>
      <w:r>
        <w:rPr>
          <w:lang w:val="en-IN"/>
        </w:rPr>
        <w:t>…………………………………………………………………………3</w:t>
      </w:r>
    </w:p>
    <w:p w14:paraId="4A1F5213" w14:textId="77777777" w:rsidR="009D2676" w:rsidRDefault="00E1498B" w:rsidP="009D2676">
      <w:pPr>
        <w:rPr>
          <w:lang w:val="en-IN"/>
        </w:rPr>
      </w:pPr>
      <w:r>
        <w:rPr>
          <w:lang w:val="en-IN"/>
        </w:rPr>
        <w:t xml:space="preserve">    </w:t>
      </w:r>
      <w:r w:rsidR="009D2676">
        <w:rPr>
          <w:lang w:val="en-IN"/>
        </w:rPr>
        <w:t xml:space="preserve"> 1.4 Scope</w:t>
      </w:r>
      <w:r>
        <w:rPr>
          <w:lang w:val="en-IN"/>
        </w:rPr>
        <w:t>……………………………………………………………………………………….3</w:t>
      </w:r>
    </w:p>
    <w:p w14:paraId="2E9C7F4A" w14:textId="77777777" w:rsidR="00CD1924" w:rsidRPr="00CD1924" w:rsidRDefault="009D2676" w:rsidP="009D2676">
      <w:pPr>
        <w:rPr>
          <w:lang w:val="en-IN"/>
        </w:rPr>
      </w:pPr>
      <w:r>
        <w:rPr>
          <w:lang w:val="en-IN"/>
        </w:rPr>
        <w:t xml:space="preserve">     1.5 Reference</w:t>
      </w:r>
      <w:r w:rsidR="00E1498B">
        <w:rPr>
          <w:lang w:val="en-IN"/>
        </w:rPr>
        <w:t>s………………………………………………………………………………….3</w:t>
      </w:r>
    </w:p>
    <w:p w14:paraId="44CC124C" w14:textId="77777777" w:rsidR="00DE7742" w:rsidRDefault="00B92A66" w:rsidP="00E1498B">
      <w:pPr>
        <w:pStyle w:val="TOC2"/>
        <w:tabs>
          <w:tab w:val="right" w:leader="dot" w:pos="9345"/>
        </w:tabs>
        <w:ind w:left="0"/>
        <w:rPr>
          <w:rFonts w:ascii="Calibri" w:hAnsi="Calibri"/>
          <w:noProof/>
          <w:sz w:val="22"/>
          <w:szCs w:val="22"/>
          <w:lang w:val="en-US" w:eastAsia="en-US"/>
        </w:rPr>
      </w:pPr>
      <w:hyperlink w:anchor="_Toc244519334" w:history="1">
        <w:r w:rsidR="00DE7742" w:rsidRPr="00C836A1">
          <w:rPr>
            <w:rStyle w:val="Hyperlink"/>
            <w:noProof/>
            <w:lang w:val="en-US"/>
          </w:rPr>
          <w:t>2. General Description</w:t>
        </w:r>
        <w:r w:rsidR="00DE7742">
          <w:rPr>
            <w:noProof/>
            <w:webHidden/>
          </w:rPr>
          <w:tab/>
        </w:r>
        <w:r w:rsidR="00C2415E">
          <w:rPr>
            <w:noProof/>
            <w:webHidden/>
          </w:rPr>
          <w:fldChar w:fldCharType="begin"/>
        </w:r>
        <w:r w:rsidR="00DE7742">
          <w:rPr>
            <w:noProof/>
            <w:webHidden/>
          </w:rPr>
          <w:instrText xml:space="preserve"> PAGEREF _Toc244519334 \h </w:instrText>
        </w:r>
        <w:r w:rsidR="00C2415E">
          <w:rPr>
            <w:noProof/>
            <w:webHidden/>
          </w:rPr>
        </w:r>
        <w:r w:rsidR="00C2415E">
          <w:rPr>
            <w:noProof/>
            <w:webHidden/>
          </w:rPr>
          <w:fldChar w:fldCharType="separate"/>
        </w:r>
        <w:r w:rsidR="00DE7742">
          <w:rPr>
            <w:noProof/>
            <w:webHidden/>
          </w:rPr>
          <w:t>3</w:t>
        </w:r>
        <w:r w:rsidR="00C2415E">
          <w:rPr>
            <w:noProof/>
            <w:webHidden/>
          </w:rPr>
          <w:fldChar w:fldCharType="end"/>
        </w:r>
      </w:hyperlink>
    </w:p>
    <w:p w14:paraId="63E6D456" w14:textId="77777777" w:rsidR="00CD1924" w:rsidRDefault="00CD1924" w:rsidP="00E1498B">
      <w:pPr>
        <w:pStyle w:val="TOC2"/>
        <w:tabs>
          <w:tab w:val="center" w:pos="4797"/>
        </w:tabs>
        <w:ind w:left="0"/>
        <w:rPr>
          <w:lang w:val="en-IN"/>
        </w:rPr>
      </w:pPr>
      <w:r>
        <w:rPr>
          <w:lang w:val="en-IN"/>
        </w:rPr>
        <w:t xml:space="preserve">     2.1 </w:t>
      </w:r>
      <w:r w:rsidR="00E1498B">
        <w:rPr>
          <w:lang w:val="en-IN"/>
        </w:rPr>
        <w:t>Product Perspective</w:t>
      </w:r>
      <w:r w:rsidR="00B81B31">
        <w:rPr>
          <w:lang w:val="en-IN"/>
        </w:rPr>
        <w:t>………………………………………………………………………...3</w:t>
      </w:r>
    </w:p>
    <w:p w14:paraId="296CC235"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2.2 Product Features</w:t>
      </w:r>
      <w:r w:rsidR="00E1498B" w:rsidRPr="00E1498B">
        <w:rPr>
          <w:webHidden/>
          <w:lang w:val="en-IN"/>
        </w:rPr>
        <w:tab/>
      </w:r>
      <w:r w:rsidR="00E1498B">
        <w:rPr>
          <w:webHidden/>
          <w:lang w:val="en-IN"/>
        </w:rPr>
        <w:t>3</w:t>
      </w:r>
    </w:p>
    <w:p w14:paraId="4C63325C"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2.3 User Class Characteristics</w:t>
      </w:r>
      <w:r w:rsidR="00E1498B" w:rsidRPr="00E1498B">
        <w:rPr>
          <w:webHidden/>
          <w:lang w:val="en-IN"/>
        </w:rPr>
        <w:tab/>
      </w:r>
      <w:r w:rsidR="00E1498B">
        <w:rPr>
          <w:webHidden/>
          <w:lang w:val="en-IN"/>
        </w:rPr>
        <w:t>3</w:t>
      </w:r>
    </w:p>
    <w:p w14:paraId="148FDBBA"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2.4 Operating Environment</w:t>
      </w:r>
      <w:r w:rsidR="00E1498B" w:rsidRPr="00E1498B">
        <w:rPr>
          <w:webHidden/>
          <w:lang w:val="en-IN"/>
        </w:rPr>
        <w:tab/>
      </w:r>
      <w:r w:rsidR="00E1498B">
        <w:rPr>
          <w:webHidden/>
          <w:lang w:val="en-IN"/>
        </w:rPr>
        <w:t>3</w:t>
      </w:r>
    </w:p>
    <w:p w14:paraId="6DED1C0D" w14:textId="77777777" w:rsidR="009D2676" w:rsidRDefault="009D2676" w:rsidP="00E1498B">
      <w:pPr>
        <w:pStyle w:val="TOC2"/>
        <w:tabs>
          <w:tab w:val="right" w:leader="dot" w:pos="9345"/>
        </w:tabs>
        <w:ind w:left="0"/>
        <w:rPr>
          <w:lang w:val="en-IN"/>
        </w:rPr>
      </w:pPr>
      <w:r>
        <w:rPr>
          <w:lang w:val="en-IN"/>
        </w:rPr>
        <w:t xml:space="preserve">     </w:t>
      </w:r>
      <w:r w:rsidR="00CD1924">
        <w:rPr>
          <w:lang w:val="en-IN"/>
        </w:rPr>
        <w:t xml:space="preserve">2.5 </w:t>
      </w:r>
      <w:r>
        <w:rPr>
          <w:lang w:val="en-IN"/>
        </w:rPr>
        <w:t>Constraints</w:t>
      </w:r>
      <w:r w:rsidR="00E1498B" w:rsidRPr="00E1498B">
        <w:rPr>
          <w:webHidden/>
          <w:lang w:val="en-IN"/>
        </w:rPr>
        <w:tab/>
      </w:r>
      <w:r w:rsidR="00E1498B">
        <w:rPr>
          <w:webHidden/>
          <w:lang w:val="en-IN"/>
        </w:rPr>
        <w:t>3</w:t>
      </w:r>
    </w:p>
    <w:p w14:paraId="3C5A0261" w14:textId="77777777" w:rsidR="00CD1924" w:rsidRDefault="009D2676" w:rsidP="00E1498B">
      <w:pPr>
        <w:pStyle w:val="TOC2"/>
        <w:tabs>
          <w:tab w:val="right" w:leader="dot" w:pos="9345"/>
        </w:tabs>
        <w:ind w:left="0"/>
        <w:rPr>
          <w:lang w:val="en-IN"/>
        </w:rPr>
      </w:pPr>
      <w:r>
        <w:rPr>
          <w:lang w:val="en-IN"/>
        </w:rPr>
        <w:t xml:space="preserve">     2.6 Assumptions and Dependencies</w:t>
      </w:r>
      <w:r w:rsidR="00E1498B" w:rsidRPr="00E1498B">
        <w:rPr>
          <w:webHidden/>
          <w:lang w:val="en-IN"/>
        </w:rPr>
        <w:tab/>
      </w:r>
      <w:r w:rsidR="00E1498B">
        <w:rPr>
          <w:webHidden/>
          <w:lang w:val="en-IN"/>
        </w:rPr>
        <w:t>3</w:t>
      </w:r>
      <w:r w:rsidR="00CD1924">
        <w:rPr>
          <w:lang w:val="en-IN"/>
        </w:rPr>
        <w:t xml:space="preserve"> </w:t>
      </w:r>
    </w:p>
    <w:p w14:paraId="641A0D31" w14:textId="77777777" w:rsidR="00DE7742" w:rsidRPr="003A546F" w:rsidRDefault="00B92A66" w:rsidP="00E1498B">
      <w:pPr>
        <w:pStyle w:val="TOC2"/>
        <w:tabs>
          <w:tab w:val="right" w:leader="dot" w:pos="9345"/>
        </w:tabs>
        <w:ind w:left="0"/>
        <w:rPr>
          <w:rFonts w:ascii="Calibri" w:hAnsi="Calibri"/>
          <w:noProof/>
          <w:sz w:val="22"/>
          <w:szCs w:val="22"/>
          <w:lang w:val="en-IN" w:eastAsia="en-US"/>
        </w:rPr>
      </w:pPr>
      <w:hyperlink w:anchor="_Toc244519335" w:history="1">
        <w:r w:rsidR="00DE7742" w:rsidRPr="00C836A1">
          <w:rPr>
            <w:rStyle w:val="Hyperlink"/>
            <w:noProof/>
            <w:lang w:val="en-US"/>
          </w:rPr>
          <w:t xml:space="preserve">3. </w:t>
        </w:r>
        <w:r w:rsidR="00CD1924">
          <w:rPr>
            <w:rStyle w:val="Hyperlink"/>
            <w:noProof/>
            <w:lang w:val="en-US"/>
          </w:rPr>
          <w:t>System</w:t>
        </w:r>
        <w:r w:rsidR="00DE7742" w:rsidRPr="00C836A1">
          <w:rPr>
            <w:rStyle w:val="Hyperlink"/>
            <w:noProof/>
            <w:lang w:val="en-US"/>
          </w:rPr>
          <w:t xml:space="preserve"> Requirements</w:t>
        </w:r>
        <w:r w:rsidR="00DE7742">
          <w:rPr>
            <w:noProof/>
            <w:webHidden/>
          </w:rPr>
          <w:tab/>
        </w:r>
        <w:r w:rsidR="00E1498B">
          <w:rPr>
            <w:noProof/>
            <w:webHidden/>
            <w:lang w:val="en-IN"/>
          </w:rPr>
          <w:t>3</w:t>
        </w:r>
      </w:hyperlink>
    </w:p>
    <w:p w14:paraId="5678F55A" w14:textId="77777777" w:rsidR="00DE7742" w:rsidRDefault="00B92A66" w:rsidP="00E1498B">
      <w:pPr>
        <w:pStyle w:val="TOC2"/>
        <w:tabs>
          <w:tab w:val="right" w:leader="dot" w:pos="9345"/>
        </w:tabs>
        <w:ind w:left="0"/>
        <w:rPr>
          <w:rFonts w:ascii="Calibri" w:hAnsi="Calibri"/>
          <w:noProof/>
          <w:sz w:val="22"/>
          <w:szCs w:val="22"/>
          <w:lang w:val="en-US" w:eastAsia="en-US"/>
        </w:rPr>
      </w:pPr>
      <w:hyperlink w:anchor="_Toc244519336" w:history="1">
        <w:r w:rsidR="00DE7742" w:rsidRPr="00C836A1">
          <w:rPr>
            <w:rStyle w:val="Hyperlink"/>
            <w:noProof/>
            <w:lang w:val="en-US"/>
          </w:rPr>
          <w:t xml:space="preserve">4. </w:t>
        </w:r>
        <w:r w:rsidR="00CD1924">
          <w:rPr>
            <w:rStyle w:val="Hyperlink"/>
            <w:noProof/>
            <w:lang w:val="en-US"/>
          </w:rPr>
          <w:t xml:space="preserve">External Interface </w:t>
        </w:r>
        <w:r w:rsidR="00DE7742" w:rsidRPr="00C836A1">
          <w:rPr>
            <w:rStyle w:val="Hyperlink"/>
            <w:noProof/>
            <w:lang w:val="en-US"/>
          </w:rPr>
          <w:t>Requirements</w:t>
        </w:r>
        <w:r w:rsidR="00DE7742">
          <w:rPr>
            <w:noProof/>
            <w:webHidden/>
          </w:rPr>
          <w:tab/>
        </w:r>
        <w:r w:rsidR="00B81B31">
          <w:rPr>
            <w:noProof/>
            <w:webHidden/>
            <w:lang w:val="en-IN"/>
          </w:rPr>
          <w:t>4</w:t>
        </w:r>
      </w:hyperlink>
    </w:p>
    <w:p w14:paraId="796974C1"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7" w:history="1">
        <w:r w:rsidR="00DE7742" w:rsidRPr="00C836A1">
          <w:rPr>
            <w:rStyle w:val="Hyperlink"/>
            <w:noProof/>
            <w:lang w:val="en-US"/>
          </w:rPr>
          <w:t>4.1 User Interfaces</w:t>
        </w:r>
        <w:r w:rsidR="00DE7742">
          <w:rPr>
            <w:noProof/>
            <w:webHidden/>
          </w:rPr>
          <w:tab/>
        </w:r>
        <w:r w:rsidR="00B81B31">
          <w:rPr>
            <w:noProof/>
            <w:webHidden/>
            <w:lang w:val="en-IN"/>
          </w:rPr>
          <w:t>4</w:t>
        </w:r>
      </w:hyperlink>
    </w:p>
    <w:p w14:paraId="5DB10201"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8" w:history="1">
        <w:r w:rsidR="00DE7742" w:rsidRPr="00C836A1">
          <w:rPr>
            <w:rStyle w:val="Hyperlink"/>
            <w:noProof/>
            <w:lang w:val="en-US"/>
          </w:rPr>
          <w:t>4.2 Hardware Interfaces</w:t>
        </w:r>
        <w:r w:rsidR="00DE7742">
          <w:rPr>
            <w:noProof/>
            <w:webHidden/>
          </w:rPr>
          <w:tab/>
        </w:r>
        <w:r w:rsidR="00B81B31">
          <w:rPr>
            <w:noProof/>
            <w:webHidden/>
            <w:lang w:val="en-IN"/>
          </w:rPr>
          <w:t>4</w:t>
        </w:r>
      </w:hyperlink>
    </w:p>
    <w:p w14:paraId="6AA6BDCC"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9" w:history="1">
        <w:r w:rsidR="00DE7742" w:rsidRPr="00C836A1">
          <w:rPr>
            <w:rStyle w:val="Hyperlink"/>
            <w:noProof/>
            <w:lang w:val="en-US"/>
          </w:rPr>
          <w:t>4.3 Communications Interfaces</w:t>
        </w:r>
        <w:r w:rsidR="00DE7742">
          <w:rPr>
            <w:noProof/>
            <w:webHidden/>
          </w:rPr>
          <w:tab/>
        </w:r>
        <w:r w:rsidR="00B81B31">
          <w:rPr>
            <w:noProof/>
            <w:webHidden/>
            <w:lang w:val="en-IN"/>
          </w:rPr>
          <w:t>4</w:t>
        </w:r>
      </w:hyperlink>
    </w:p>
    <w:p w14:paraId="19CC285C"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40" w:history="1">
        <w:r w:rsidR="00DE7742" w:rsidRPr="00C836A1">
          <w:rPr>
            <w:rStyle w:val="Hyperlink"/>
            <w:noProof/>
            <w:lang w:val="en-US"/>
          </w:rPr>
          <w:t>4.4 Software Interfaces</w:t>
        </w:r>
        <w:r w:rsidR="00DE7742">
          <w:rPr>
            <w:noProof/>
            <w:webHidden/>
          </w:rPr>
          <w:tab/>
        </w:r>
        <w:r w:rsidR="00B81B31">
          <w:rPr>
            <w:noProof/>
            <w:webHidden/>
            <w:lang w:val="en-IN"/>
          </w:rPr>
          <w:t>4</w:t>
        </w:r>
      </w:hyperlink>
    </w:p>
    <w:p w14:paraId="4834FE74" w14:textId="77777777" w:rsidR="00DE7742" w:rsidRPr="00B81B31" w:rsidRDefault="00B92A66" w:rsidP="00E1498B">
      <w:pPr>
        <w:pStyle w:val="TOC2"/>
        <w:tabs>
          <w:tab w:val="right" w:leader="dot" w:pos="9345"/>
        </w:tabs>
        <w:ind w:left="0"/>
        <w:rPr>
          <w:rFonts w:ascii="Calibri" w:hAnsi="Calibri"/>
          <w:noProof/>
          <w:sz w:val="22"/>
          <w:szCs w:val="22"/>
          <w:lang w:val="en-IN" w:eastAsia="en-US"/>
        </w:rPr>
      </w:pPr>
      <w:hyperlink w:anchor="_Toc244519341" w:history="1">
        <w:r w:rsidR="00DE7742" w:rsidRPr="00C836A1">
          <w:rPr>
            <w:rStyle w:val="Hyperlink"/>
            <w:noProof/>
            <w:lang w:val="en-US"/>
          </w:rPr>
          <w:t xml:space="preserve">5. </w:t>
        </w:r>
        <w:r w:rsidR="00CD1924">
          <w:rPr>
            <w:rStyle w:val="Hyperlink"/>
            <w:noProof/>
            <w:lang w:val="en-US"/>
          </w:rPr>
          <w:t>Non Functional</w:t>
        </w:r>
        <w:r w:rsidR="00DE7742" w:rsidRPr="00C836A1">
          <w:rPr>
            <w:rStyle w:val="Hyperlink"/>
            <w:noProof/>
            <w:lang w:val="en-US"/>
          </w:rPr>
          <w:t xml:space="preserve"> Requirements</w:t>
        </w:r>
        <w:r w:rsidR="00DE7742">
          <w:rPr>
            <w:noProof/>
            <w:webHidden/>
          </w:rPr>
          <w:tab/>
        </w:r>
        <w:r w:rsidR="00B81B31">
          <w:rPr>
            <w:noProof/>
            <w:webHidden/>
            <w:lang w:val="en-IN"/>
          </w:rPr>
          <w:t>4</w:t>
        </w:r>
      </w:hyperlink>
    </w:p>
    <w:p w14:paraId="34128859" w14:textId="77777777" w:rsidR="00F37EB6" w:rsidRDefault="00C2415E" w:rsidP="00610903">
      <w:pPr>
        <w:rPr>
          <w:lang w:val="en-US"/>
        </w:rPr>
      </w:pPr>
      <w:r>
        <w:rPr>
          <w:lang w:val="en-US"/>
        </w:rPr>
        <w:fldChar w:fldCharType="end"/>
      </w:r>
    </w:p>
    <w:p w14:paraId="4605A0DD" w14:textId="77777777" w:rsidR="00CA590E" w:rsidRDefault="00F37EB6" w:rsidP="00610903">
      <w:pPr>
        <w:rPr>
          <w:lang w:val="en-US"/>
        </w:rPr>
      </w:pPr>
      <w:r>
        <w:rPr>
          <w:lang w:val="en-US"/>
        </w:rPr>
        <w:br w:type="page"/>
      </w:r>
    </w:p>
    <w:p w14:paraId="60F912A7" w14:textId="77777777" w:rsidR="004346CE" w:rsidRPr="00F37EB6" w:rsidRDefault="00CA590E" w:rsidP="00F37EB6">
      <w:pPr>
        <w:shd w:val="clear" w:color="auto" w:fill="333333"/>
        <w:jc w:val="center"/>
        <w:rPr>
          <w:lang w:val="en-US"/>
        </w:rPr>
      </w:pPr>
      <w:bookmarkStart w:id="0" w:name="_Toc244519333"/>
      <w:r>
        <w:rPr>
          <w:rStyle w:val="Heading2Char"/>
          <w:lang w:val="en-US"/>
        </w:rPr>
        <w:lastRenderedPageBreak/>
        <w:t>1. I</w:t>
      </w:r>
      <w:r w:rsidR="004346CE" w:rsidRPr="00F37EB6">
        <w:rPr>
          <w:rStyle w:val="Heading2Char"/>
          <w:lang w:val="en-US"/>
        </w:rPr>
        <w:t>ntroduction</w:t>
      </w:r>
      <w:bookmarkEnd w:id="0"/>
    </w:p>
    <w:p w14:paraId="4E4D7EBD" w14:textId="77777777" w:rsidR="009D2676" w:rsidRPr="009D2676" w:rsidRDefault="009D2676" w:rsidP="009D2676">
      <w:pPr>
        <w:pStyle w:val="ListParagraph"/>
        <w:numPr>
          <w:ilvl w:val="1"/>
          <w:numId w:val="28"/>
        </w:numPr>
        <w:spacing w:after="200" w:line="276" w:lineRule="auto"/>
        <w:rPr>
          <w:b/>
        </w:rPr>
      </w:pPr>
      <w:r w:rsidRPr="00603122">
        <w:rPr>
          <w:b/>
        </w:rPr>
        <w:t>Purpose</w:t>
      </w:r>
      <w:r>
        <w:rPr>
          <w:b/>
        </w:rPr>
        <w:t xml:space="preserve">: </w:t>
      </w:r>
      <w:r>
        <w:t>The goal of your project and the objectives it aims to accomplish</w:t>
      </w:r>
    </w:p>
    <w:p w14:paraId="0E03EBFC" w14:textId="77777777" w:rsidR="009D2676" w:rsidRPr="00603122" w:rsidRDefault="009D2676" w:rsidP="009D2676">
      <w:pPr>
        <w:pStyle w:val="ListParagraph"/>
        <w:spacing w:after="200" w:line="276" w:lineRule="auto"/>
        <w:ind w:left="360"/>
        <w:rPr>
          <w:b/>
        </w:rPr>
      </w:pPr>
    </w:p>
    <w:p w14:paraId="4780D56C" w14:textId="77777777" w:rsidR="009D2676" w:rsidRPr="009D2676" w:rsidRDefault="009D2676" w:rsidP="009D2676">
      <w:pPr>
        <w:pStyle w:val="ListParagraph"/>
        <w:numPr>
          <w:ilvl w:val="1"/>
          <w:numId w:val="28"/>
        </w:numPr>
        <w:spacing w:after="200" w:line="276" w:lineRule="auto"/>
        <w:rPr>
          <w:b/>
        </w:rPr>
      </w:pPr>
      <w:r>
        <w:rPr>
          <w:b/>
        </w:rPr>
        <w:t xml:space="preserve">Document conventions: </w:t>
      </w:r>
      <w:r>
        <w:t>The typographical methodologies followed within the document. For e.g. any abbreviations, typographical stylization of content or change of fonts and its significance.</w:t>
      </w:r>
    </w:p>
    <w:p w14:paraId="348876E3" w14:textId="77777777" w:rsidR="009D2676" w:rsidRDefault="009D2676" w:rsidP="009D2676">
      <w:pPr>
        <w:pStyle w:val="ListParagraph"/>
        <w:spacing w:after="200" w:line="276" w:lineRule="auto"/>
        <w:ind w:left="360"/>
        <w:rPr>
          <w:b/>
        </w:rPr>
      </w:pPr>
      <w:r>
        <w:t xml:space="preserve">  </w:t>
      </w:r>
    </w:p>
    <w:p w14:paraId="7245B675" w14:textId="77777777" w:rsidR="009D2676" w:rsidRPr="009D2676" w:rsidRDefault="009D2676" w:rsidP="009D2676">
      <w:pPr>
        <w:pStyle w:val="ListParagraph"/>
        <w:numPr>
          <w:ilvl w:val="1"/>
          <w:numId w:val="28"/>
        </w:numPr>
        <w:spacing w:after="200" w:line="276" w:lineRule="auto"/>
        <w:rPr>
          <w:b/>
        </w:rPr>
      </w:pPr>
      <w:r>
        <w:rPr>
          <w:b/>
        </w:rPr>
        <w:t xml:space="preserve">Intended audience: </w:t>
      </w:r>
      <w:r>
        <w:t xml:space="preserve">Describe which part of the SRS document is intended for which reader. Include a list of all stakeholders of the project, developers, project managers, and testers for better clarity. </w:t>
      </w:r>
    </w:p>
    <w:p w14:paraId="77759818" w14:textId="77777777" w:rsidR="009D2676" w:rsidRDefault="009D2676" w:rsidP="009D2676">
      <w:pPr>
        <w:pStyle w:val="ListParagraph"/>
        <w:spacing w:after="200" w:line="276" w:lineRule="auto"/>
        <w:ind w:left="360"/>
        <w:rPr>
          <w:b/>
        </w:rPr>
      </w:pPr>
    </w:p>
    <w:p w14:paraId="7558B8A4" w14:textId="77777777" w:rsidR="009D2676" w:rsidRPr="009D2676" w:rsidRDefault="009D2676" w:rsidP="009D2676">
      <w:pPr>
        <w:pStyle w:val="ListParagraph"/>
        <w:numPr>
          <w:ilvl w:val="1"/>
          <w:numId w:val="28"/>
        </w:numPr>
        <w:spacing w:after="200" w:line="276" w:lineRule="auto"/>
        <w:rPr>
          <w:b/>
        </w:rPr>
      </w:pPr>
      <w:r>
        <w:rPr>
          <w:b/>
        </w:rPr>
        <w:t xml:space="preserve">Scope: </w:t>
      </w:r>
      <w:r>
        <w:t>Specify how the software goals align with the overall business goals and outline the benefits of the project to business.</w:t>
      </w:r>
    </w:p>
    <w:p w14:paraId="67B06961" w14:textId="77777777" w:rsidR="009D2676" w:rsidRDefault="009D2676" w:rsidP="009D2676">
      <w:pPr>
        <w:pStyle w:val="ListParagraph"/>
        <w:spacing w:after="200" w:line="276" w:lineRule="auto"/>
        <w:ind w:left="0"/>
        <w:rPr>
          <w:b/>
        </w:rPr>
      </w:pPr>
    </w:p>
    <w:p w14:paraId="75C7AD8A" w14:textId="77777777" w:rsidR="00FB1A9E" w:rsidRPr="009D2676" w:rsidRDefault="009D2676" w:rsidP="00FB1A9E">
      <w:pPr>
        <w:pStyle w:val="ListParagraph"/>
        <w:numPr>
          <w:ilvl w:val="1"/>
          <w:numId w:val="28"/>
        </w:numPr>
        <w:spacing w:after="200" w:line="276" w:lineRule="auto"/>
        <w:rPr>
          <w:b/>
        </w:rPr>
      </w:pPr>
      <w:r>
        <w:rPr>
          <w:b/>
        </w:rPr>
        <w:t xml:space="preserve">References: </w:t>
      </w:r>
      <w:r>
        <w:t>A list of other documents that the SRS document refers to including sources such as websites or written literature.</w:t>
      </w:r>
    </w:p>
    <w:p w14:paraId="08597847" w14:textId="77777777" w:rsidR="004346CE" w:rsidRPr="00F37EB6" w:rsidRDefault="004346CE" w:rsidP="00F37EB6">
      <w:pPr>
        <w:pStyle w:val="Heading2"/>
        <w:shd w:val="clear" w:color="auto" w:fill="333333"/>
        <w:jc w:val="center"/>
        <w:rPr>
          <w:lang w:val="en-US"/>
        </w:rPr>
      </w:pPr>
      <w:bookmarkStart w:id="1" w:name="_Toc244519334"/>
      <w:r w:rsidRPr="00F37EB6">
        <w:rPr>
          <w:lang w:val="en-US"/>
        </w:rPr>
        <w:t>2. General Description</w:t>
      </w:r>
      <w:bookmarkEnd w:id="1"/>
    </w:p>
    <w:p w14:paraId="6B67FA0E" w14:textId="77777777" w:rsidR="009D2676" w:rsidRDefault="009D2676" w:rsidP="009D2676">
      <w:pPr>
        <w:ind w:firstLine="360"/>
        <w:rPr>
          <w:lang w:val="en-IN"/>
        </w:rPr>
      </w:pPr>
      <w:bookmarkStart w:id="2" w:name="_Toc244519335"/>
      <w:r>
        <w:rPr>
          <w:b/>
          <w:lang w:val="en-IN"/>
        </w:rPr>
        <w:t>2.1</w:t>
      </w:r>
      <w:r>
        <w:rPr>
          <w:b/>
        </w:rPr>
        <w:t xml:space="preserve"> Product perspective: </w:t>
      </w:r>
      <w:r>
        <w:t>Describe the context and origin of the product</w:t>
      </w:r>
    </w:p>
    <w:p w14:paraId="0EF0E91E" w14:textId="77777777" w:rsidR="009D2676" w:rsidRPr="009D2676" w:rsidRDefault="009D2676" w:rsidP="009D2676">
      <w:pPr>
        <w:ind w:firstLine="360"/>
        <w:rPr>
          <w:lang w:val="en-IN"/>
        </w:rPr>
      </w:pPr>
    </w:p>
    <w:p w14:paraId="4B2BEB74" w14:textId="77777777" w:rsidR="009D2676" w:rsidRDefault="009D2676" w:rsidP="009D2676">
      <w:pPr>
        <w:ind w:left="360"/>
        <w:rPr>
          <w:lang w:val="en-IN"/>
        </w:rPr>
      </w:pPr>
      <w:r>
        <w:rPr>
          <w:b/>
        </w:rPr>
        <w:t xml:space="preserve">2.2 Product features: </w:t>
      </w:r>
      <w:r>
        <w:t>A high level summary of the functions the software would perform and the features to be included.</w:t>
      </w:r>
    </w:p>
    <w:p w14:paraId="6EF4ACE3" w14:textId="77777777" w:rsidR="009D2676" w:rsidRPr="009D2676" w:rsidRDefault="009D2676" w:rsidP="009D2676">
      <w:pPr>
        <w:ind w:left="360"/>
        <w:rPr>
          <w:lang w:val="en-IN"/>
        </w:rPr>
      </w:pPr>
    </w:p>
    <w:p w14:paraId="3B9961F2" w14:textId="77777777" w:rsidR="009D2676" w:rsidRPr="009D2676" w:rsidRDefault="009D2676" w:rsidP="009D2676">
      <w:pPr>
        <w:numPr>
          <w:ilvl w:val="1"/>
          <w:numId w:val="31"/>
        </w:numPr>
      </w:pPr>
      <w:r>
        <w:rPr>
          <w:b/>
        </w:rPr>
        <w:t xml:space="preserve">User class and characteristics: </w:t>
      </w:r>
      <w:r>
        <w:t>A categorization and profiling of the users the software is intended for and their classification into different user classes</w:t>
      </w:r>
    </w:p>
    <w:p w14:paraId="064F66E5" w14:textId="77777777" w:rsidR="009D2676" w:rsidRPr="00B5710E" w:rsidRDefault="009D2676" w:rsidP="009D2676">
      <w:pPr>
        <w:ind w:left="720"/>
      </w:pPr>
    </w:p>
    <w:p w14:paraId="2F2B1AD6" w14:textId="77777777" w:rsidR="009D2676" w:rsidRPr="009D2676" w:rsidRDefault="009D2676" w:rsidP="009D2676">
      <w:pPr>
        <w:numPr>
          <w:ilvl w:val="1"/>
          <w:numId w:val="31"/>
        </w:numPr>
      </w:pPr>
      <w:r>
        <w:rPr>
          <w:b/>
        </w:rPr>
        <w:t xml:space="preserve">Operating environment: </w:t>
      </w:r>
      <w:r>
        <w:t>Specification of the environment the software is being designed to operate in.</w:t>
      </w:r>
    </w:p>
    <w:p w14:paraId="23B14DB3" w14:textId="77777777" w:rsidR="009D2676" w:rsidRDefault="009D2676" w:rsidP="009D2676">
      <w:pPr>
        <w:pStyle w:val="ListParagraph"/>
      </w:pPr>
    </w:p>
    <w:p w14:paraId="63FE8A37" w14:textId="77777777" w:rsidR="009D2676" w:rsidRPr="00B5710E" w:rsidRDefault="009D2676" w:rsidP="009D2676">
      <w:pPr>
        <w:ind w:left="720"/>
      </w:pPr>
    </w:p>
    <w:p w14:paraId="3709570B" w14:textId="77777777" w:rsidR="009D2676" w:rsidRPr="009D2676" w:rsidRDefault="009D2676" w:rsidP="009D2676">
      <w:pPr>
        <w:numPr>
          <w:ilvl w:val="1"/>
          <w:numId w:val="31"/>
        </w:numPr>
      </w:pPr>
      <w:r>
        <w:rPr>
          <w:b/>
        </w:rPr>
        <w:t xml:space="preserve">Constraints: </w:t>
      </w:r>
      <w:r>
        <w:t>Any limiting factors that would pose challenge to the development of the software. These include both design as well as implementation constraints.</w:t>
      </w:r>
    </w:p>
    <w:p w14:paraId="7C5D0C85" w14:textId="77777777" w:rsidR="009D2676" w:rsidRPr="00F02C41" w:rsidRDefault="009D2676" w:rsidP="009D2676">
      <w:pPr>
        <w:ind w:left="720"/>
      </w:pPr>
    </w:p>
    <w:p w14:paraId="18B64E1E" w14:textId="77777777" w:rsidR="009D2676" w:rsidRPr="00223641" w:rsidRDefault="009D2676" w:rsidP="009D2676">
      <w:pPr>
        <w:numPr>
          <w:ilvl w:val="1"/>
          <w:numId w:val="31"/>
        </w:numPr>
      </w:pPr>
      <w:r>
        <w:rPr>
          <w:b/>
        </w:rPr>
        <w:t xml:space="preserve">Assumptions and dependencies: </w:t>
      </w:r>
      <w:r>
        <w:t>A list of all assumptions that you have made regarding the software product and the environment along with any external dependencies which may affect the project</w:t>
      </w:r>
    </w:p>
    <w:p w14:paraId="24DF9BDC" w14:textId="77777777" w:rsidR="004346CE" w:rsidRPr="004346CE" w:rsidRDefault="004346CE" w:rsidP="00F37EB6">
      <w:pPr>
        <w:pStyle w:val="Heading2"/>
        <w:keepNext/>
        <w:keepLines/>
        <w:shd w:val="clear" w:color="auto" w:fill="333333"/>
        <w:jc w:val="center"/>
        <w:rPr>
          <w:lang w:val="en-US"/>
        </w:rPr>
      </w:pPr>
      <w:r w:rsidRPr="004346CE">
        <w:rPr>
          <w:lang w:val="en-US"/>
        </w:rPr>
        <w:t xml:space="preserve">3. </w:t>
      </w:r>
      <w:r w:rsidR="009D2676">
        <w:rPr>
          <w:lang w:val="en-US"/>
        </w:rPr>
        <w:t>System</w:t>
      </w:r>
      <w:r w:rsidRPr="004346CE">
        <w:rPr>
          <w:lang w:val="en-US"/>
        </w:rPr>
        <w:t xml:space="preserve"> Requirements</w:t>
      </w:r>
      <w:bookmarkEnd w:id="2"/>
    </w:p>
    <w:p w14:paraId="316AFAEC" w14:textId="77777777" w:rsidR="009D2676" w:rsidRDefault="009D2676" w:rsidP="009D2676">
      <w:pPr>
        <w:ind w:firstLine="360"/>
        <w:rPr>
          <w:b/>
          <w:lang w:val="en-IN"/>
        </w:rPr>
      </w:pPr>
      <w:r>
        <w:rPr>
          <w:b/>
        </w:rPr>
        <w:t>3.1 Functional requirements</w:t>
      </w:r>
    </w:p>
    <w:p w14:paraId="70290BD2" w14:textId="77777777" w:rsidR="009D2676" w:rsidRPr="009D2676" w:rsidRDefault="009D2676" w:rsidP="009D2676">
      <w:pPr>
        <w:ind w:firstLine="360"/>
        <w:rPr>
          <w:b/>
          <w:lang w:val="en-IN"/>
        </w:rPr>
      </w:pPr>
    </w:p>
    <w:p w14:paraId="71B75A31" w14:textId="77777777" w:rsidR="009D2676" w:rsidRDefault="009D2676" w:rsidP="009D2676">
      <w:pPr>
        <w:ind w:left="360"/>
        <w:rPr>
          <w:lang w:val="en-IN"/>
        </w:rPr>
      </w:pPr>
      <w: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14:paraId="220C0104" w14:textId="77777777" w:rsidR="005547DD" w:rsidRPr="009D2676" w:rsidRDefault="009D2676" w:rsidP="009D2676">
      <w:pPr>
        <w:ind w:left="360"/>
      </w:pPr>
      <w:r>
        <w:t xml:space="preserve"> </w:t>
      </w:r>
    </w:p>
    <w:p w14:paraId="418FA9A1" w14:textId="77777777" w:rsidR="004346CE" w:rsidRPr="004346CE" w:rsidRDefault="004346CE" w:rsidP="00F37EB6">
      <w:pPr>
        <w:pStyle w:val="Heading2"/>
        <w:shd w:val="clear" w:color="auto" w:fill="333333"/>
        <w:jc w:val="center"/>
        <w:rPr>
          <w:lang w:val="en-US"/>
        </w:rPr>
      </w:pPr>
      <w:bookmarkStart w:id="3" w:name="_Toc244519336"/>
      <w:r w:rsidRPr="004346CE">
        <w:rPr>
          <w:lang w:val="en-US"/>
        </w:rPr>
        <w:t>4.</w:t>
      </w:r>
      <w:r w:rsidR="009D2676">
        <w:rPr>
          <w:lang w:val="en-US"/>
        </w:rPr>
        <w:t>External</w:t>
      </w:r>
      <w:r w:rsidRPr="004346CE">
        <w:rPr>
          <w:lang w:val="en-US"/>
        </w:rPr>
        <w:t xml:space="preserve"> Interface Requirements</w:t>
      </w:r>
      <w:bookmarkEnd w:id="3"/>
    </w:p>
    <w:p w14:paraId="3F6B61A7" w14:textId="77777777" w:rsidR="009D2676" w:rsidRDefault="004346CE" w:rsidP="000D47B1">
      <w:pPr>
        <w:spacing w:before="100" w:beforeAutospacing="1" w:after="100" w:afterAutospacing="1"/>
        <w:rPr>
          <w:lang w:val="en-US"/>
        </w:rPr>
      </w:pPr>
      <w:bookmarkStart w:id="4" w:name="_Toc244519337"/>
      <w:r w:rsidRPr="00F37EB6">
        <w:rPr>
          <w:rStyle w:val="Heading3Char"/>
          <w:lang w:val="en-US"/>
        </w:rPr>
        <w:lastRenderedPageBreak/>
        <w:t>4.1 User Interfaces</w:t>
      </w:r>
      <w:bookmarkEnd w:id="4"/>
    </w:p>
    <w:p w14:paraId="158E072E" w14:textId="77777777" w:rsidR="005547DD" w:rsidRPr="004346CE" w:rsidRDefault="009D2676" w:rsidP="000D47B1">
      <w:pPr>
        <w:spacing w:before="100" w:beforeAutospacing="1" w:after="100" w:afterAutospacing="1"/>
        <w:rPr>
          <w:lang w:val="en-US"/>
        </w:rPr>
      </w:pPr>
      <w:r>
        <w:t>The logic behind the interactions between the users and the software. This includes the sample screen layout, buttons and functions that would appear on every screen, messages to be displayed on each screen and the style guides to be used.</w:t>
      </w:r>
    </w:p>
    <w:p w14:paraId="04B63C71" w14:textId="77777777" w:rsidR="004B74B2" w:rsidRDefault="004346CE" w:rsidP="00320DC3">
      <w:pPr>
        <w:spacing w:before="100" w:beforeAutospacing="1" w:after="100" w:afterAutospacing="1"/>
        <w:rPr>
          <w:lang w:val="en-US"/>
        </w:rPr>
      </w:pPr>
      <w:bookmarkStart w:id="5" w:name="_Toc244519338"/>
      <w:r w:rsidRPr="00F37EB6">
        <w:rPr>
          <w:rStyle w:val="Heading3Char"/>
          <w:lang w:val="en-US"/>
        </w:rPr>
        <w:t>4.2 Hardware Interfaces</w:t>
      </w:r>
      <w:bookmarkEnd w:id="5"/>
    </w:p>
    <w:p w14:paraId="5E396E86" w14:textId="77777777" w:rsidR="004346CE" w:rsidRPr="00E1498B" w:rsidRDefault="00E1498B" w:rsidP="00E1498B">
      <w:r>
        <w:t>All the hardware-software interactions with the list of supported devices on which the software is intended to run on, the network requirements along with the list of communication protocols to be used</w:t>
      </w:r>
      <w:r w:rsidR="004B74B2" w:rsidRPr="004B74B2">
        <w:rPr>
          <w:lang w:val="en-US"/>
        </w:rPr>
        <w:t>.</w:t>
      </w:r>
      <w:r w:rsidR="004346CE" w:rsidRPr="004B74B2">
        <w:rPr>
          <w:lang w:val="en-US"/>
        </w:rPr>
        <w:t xml:space="preserve"> </w:t>
      </w:r>
    </w:p>
    <w:p w14:paraId="5C5202B7" w14:textId="77777777" w:rsidR="004B74B2" w:rsidRDefault="004346CE" w:rsidP="00320DC3">
      <w:pPr>
        <w:spacing w:before="100" w:beforeAutospacing="1" w:after="100" w:afterAutospacing="1"/>
        <w:rPr>
          <w:rStyle w:val="Heading3Char"/>
          <w:lang w:val="en-US"/>
        </w:rPr>
      </w:pPr>
      <w:bookmarkStart w:id="6" w:name="_Toc244519339"/>
      <w:r w:rsidRPr="00F37EB6">
        <w:rPr>
          <w:rStyle w:val="Heading3Char"/>
          <w:lang w:val="en-US"/>
        </w:rPr>
        <w:t>4.3 Communications Interfaces</w:t>
      </w:r>
      <w:bookmarkEnd w:id="6"/>
    </w:p>
    <w:p w14:paraId="513EFFDF" w14:textId="77777777" w:rsidR="00E1498B" w:rsidRDefault="00E1498B" w:rsidP="00320DC3">
      <w:pPr>
        <w:spacing w:before="100" w:beforeAutospacing="1" w:after="100" w:afterAutospacing="1"/>
        <w:rPr>
          <w:rStyle w:val="Heading3Char"/>
          <w:lang w:val="en-US"/>
        </w:rPr>
      </w:pPr>
      <w:bookmarkStart w:id="7" w:name="_Toc244519340"/>
      <w:r>
        <w:t>Determination of all the communication standards to be utilized by the software as a part of the project</w:t>
      </w:r>
      <w:r w:rsidRPr="00F37EB6">
        <w:rPr>
          <w:rStyle w:val="Heading3Char"/>
          <w:lang w:val="en-US"/>
        </w:rPr>
        <w:t xml:space="preserve"> </w:t>
      </w:r>
    </w:p>
    <w:p w14:paraId="78EADC3C" w14:textId="77777777" w:rsidR="00320DC3" w:rsidRDefault="004346CE" w:rsidP="00320DC3">
      <w:pPr>
        <w:spacing w:before="100" w:beforeAutospacing="1" w:after="100" w:afterAutospacing="1"/>
        <w:rPr>
          <w:lang w:val="en-US"/>
        </w:rPr>
      </w:pPr>
      <w:r w:rsidRPr="00F37EB6">
        <w:rPr>
          <w:rStyle w:val="Heading3Char"/>
          <w:lang w:val="en-US"/>
        </w:rPr>
        <w:t>4.4 Software Interfaces</w:t>
      </w:r>
      <w:bookmarkEnd w:id="7"/>
    </w:p>
    <w:p w14:paraId="650FDBE9" w14:textId="77777777" w:rsidR="004346CE" w:rsidRPr="004346CE" w:rsidRDefault="00E1498B" w:rsidP="00320DC3">
      <w:pPr>
        <w:spacing w:before="100" w:beforeAutospacing="1" w:after="100" w:afterAutospacing="1"/>
        <w:rPr>
          <w:lang w:val="en-US"/>
        </w:rPr>
      </w:pPr>
      <w:r>
        <w:t>The interaction of the software to be developed with other software components such as frontend and the backend framework to the used, the database management system and libraries describing the need and the purpose behind each of them.</w:t>
      </w:r>
      <w:r w:rsidR="004346CE" w:rsidRPr="004346CE">
        <w:rPr>
          <w:lang w:val="en-US"/>
        </w:rPr>
        <w:t xml:space="preserve"> </w:t>
      </w:r>
    </w:p>
    <w:p w14:paraId="2C746C10" w14:textId="77777777" w:rsidR="00553FF7" w:rsidRPr="004346CE" w:rsidRDefault="00553FF7" w:rsidP="00553FF7">
      <w:pPr>
        <w:pStyle w:val="Heading2"/>
        <w:shd w:val="clear" w:color="auto" w:fill="333333"/>
        <w:jc w:val="center"/>
        <w:rPr>
          <w:lang w:val="en-US"/>
        </w:rPr>
      </w:pPr>
      <w:bookmarkStart w:id="8" w:name="_Toc244519341"/>
      <w:r w:rsidRPr="004346CE">
        <w:rPr>
          <w:lang w:val="en-US"/>
        </w:rPr>
        <w:t xml:space="preserve">5. </w:t>
      </w:r>
      <w:r w:rsidR="00E1498B">
        <w:rPr>
          <w:lang w:val="en-US"/>
        </w:rPr>
        <w:t>Non-Functional</w:t>
      </w:r>
      <w:r w:rsidRPr="004346CE">
        <w:rPr>
          <w:lang w:val="en-US"/>
        </w:rPr>
        <w:t xml:space="preserve"> Requirements</w:t>
      </w:r>
      <w:bookmarkEnd w:id="8"/>
    </w:p>
    <w:p w14:paraId="0962634E" w14:textId="77777777" w:rsidR="00E1498B" w:rsidRDefault="00E1498B" w:rsidP="00E1498B">
      <w:pPr>
        <w:rPr>
          <w:b/>
          <w:lang w:val="en-IN"/>
        </w:rPr>
      </w:pPr>
      <w:r>
        <w:rPr>
          <w:b/>
        </w:rPr>
        <w:t xml:space="preserve">5.1 </w:t>
      </w:r>
      <w:r w:rsidRPr="00241D30">
        <w:rPr>
          <w:b/>
        </w:rPr>
        <w:t>Performance requirements</w:t>
      </w:r>
    </w:p>
    <w:p w14:paraId="1E885160" w14:textId="77777777" w:rsidR="00E1498B" w:rsidRDefault="00E1498B" w:rsidP="00E1498B">
      <w:pPr>
        <w:rPr>
          <w:b/>
          <w:lang w:val="en-IN"/>
        </w:rPr>
      </w:pPr>
    </w:p>
    <w:p w14:paraId="6EA67F87" w14:textId="77777777" w:rsidR="00E1498B" w:rsidRPr="00AE4200" w:rsidRDefault="00E1498B" w:rsidP="00E1498B">
      <w:r>
        <w:t>The performance requirements need to be specified for every functional requirement. The rationale behind it also needs to be elaborated upon.</w:t>
      </w:r>
    </w:p>
    <w:p w14:paraId="04774BF7" w14:textId="77777777" w:rsidR="00E1498B" w:rsidRDefault="00E1498B" w:rsidP="00E1498B">
      <w:pPr>
        <w:rPr>
          <w:b/>
          <w:lang w:val="en-IN"/>
        </w:rPr>
      </w:pPr>
    </w:p>
    <w:p w14:paraId="6FAA0830" w14:textId="77777777" w:rsidR="00E1498B" w:rsidRDefault="00E1498B" w:rsidP="00E1498B">
      <w:pPr>
        <w:rPr>
          <w:b/>
          <w:lang w:val="en-IN"/>
        </w:rPr>
      </w:pPr>
      <w:r>
        <w:rPr>
          <w:b/>
        </w:rPr>
        <w:t>5.2 Safety requirements</w:t>
      </w:r>
    </w:p>
    <w:p w14:paraId="690901E3" w14:textId="77777777" w:rsidR="00E1498B" w:rsidRDefault="00E1498B" w:rsidP="00E1498B">
      <w:pPr>
        <w:rPr>
          <w:b/>
          <w:lang w:val="en-IN"/>
        </w:rPr>
      </w:pPr>
    </w:p>
    <w:p w14:paraId="199A4366" w14:textId="77777777" w:rsidR="00E1498B" w:rsidRPr="00AE4200" w:rsidRDefault="00E1498B" w:rsidP="00E1498B">
      <w:r>
        <w:t>List out any safeguards that need to be incorporated as a measure against any possible harm the use of the software application may cause.</w:t>
      </w:r>
    </w:p>
    <w:p w14:paraId="4E18630A" w14:textId="77777777" w:rsidR="00E1498B" w:rsidRDefault="00E1498B" w:rsidP="00E1498B">
      <w:pPr>
        <w:rPr>
          <w:b/>
          <w:lang w:val="en-IN"/>
        </w:rPr>
      </w:pPr>
    </w:p>
    <w:p w14:paraId="189C5F4F" w14:textId="77777777" w:rsidR="00E1498B" w:rsidRDefault="00E1498B" w:rsidP="00E1498B">
      <w:pPr>
        <w:rPr>
          <w:b/>
          <w:lang w:val="en-IN"/>
        </w:rPr>
      </w:pPr>
      <w:r>
        <w:rPr>
          <w:b/>
        </w:rPr>
        <w:t>5.3 Security requirements</w:t>
      </w:r>
    </w:p>
    <w:p w14:paraId="42012A06" w14:textId="77777777" w:rsidR="00E1498B" w:rsidRDefault="00E1498B" w:rsidP="00E1498B">
      <w:pPr>
        <w:rPr>
          <w:b/>
          <w:lang w:val="en-IN"/>
        </w:rPr>
      </w:pPr>
    </w:p>
    <w:p w14:paraId="41B5F73B" w14:textId="77777777" w:rsidR="00E1498B" w:rsidRPr="00AE4200" w:rsidRDefault="00E1498B" w:rsidP="00E1498B">
      <w:r>
        <w:t>Privacy and data protection regulations that need to be adhered to while designing of the product</w:t>
      </w:r>
    </w:p>
    <w:p w14:paraId="7CDA5E1C" w14:textId="77777777" w:rsidR="00E1498B" w:rsidRDefault="00E1498B" w:rsidP="00E1498B">
      <w:pPr>
        <w:rPr>
          <w:b/>
          <w:lang w:val="en-IN"/>
        </w:rPr>
      </w:pPr>
    </w:p>
    <w:p w14:paraId="6059438B" w14:textId="77777777" w:rsidR="00E1498B" w:rsidRDefault="00E1498B" w:rsidP="00E1498B">
      <w:pPr>
        <w:rPr>
          <w:b/>
          <w:lang w:val="en-IN"/>
        </w:rPr>
      </w:pPr>
      <w:r>
        <w:rPr>
          <w:b/>
        </w:rPr>
        <w:t>5.4 Software quality attributes</w:t>
      </w:r>
    </w:p>
    <w:p w14:paraId="5B811093" w14:textId="77777777" w:rsidR="00E1498B" w:rsidRDefault="00E1498B" w:rsidP="00E1498B">
      <w:pPr>
        <w:rPr>
          <w:b/>
          <w:lang w:val="en-IN"/>
        </w:rPr>
      </w:pPr>
    </w:p>
    <w:p w14:paraId="0165B285" w14:textId="77777777" w:rsidR="00E1498B" w:rsidRPr="008A41F5" w:rsidRDefault="00E1498B" w:rsidP="00E1498B">
      <w:r>
        <w:t>Detailing on the additional qualities that need to be incorporated within the software like maintainability, adaptability, flexibility, usability, reliability, portability etc.</w:t>
      </w:r>
    </w:p>
    <w:p w14:paraId="357E46FF" w14:textId="77777777" w:rsidR="00E1498B" w:rsidRDefault="00E1498B" w:rsidP="00E1498B">
      <w:pPr>
        <w:rPr>
          <w:b/>
          <w:lang w:val="en-IN"/>
        </w:rPr>
      </w:pPr>
    </w:p>
    <w:p w14:paraId="487684B2" w14:textId="77777777" w:rsidR="00E1498B" w:rsidRDefault="00E1498B" w:rsidP="00E1498B">
      <w:pPr>
        <w:rPr>
          <w:b/>
          <w:lang w:val="en-IN"/>
        </w:rPr>
      </w:pPr>
      <w:r>
        <w:rPr>
          <w:b/>
        </w:rPr>
        <w:t>5.5 Other requirements</w:t>
      </w:r>
    </w:p>
    <w:p w14:paraId="05CD80BA" w14:textId="77777777" w:rsidR="00E1498B" w:rsidRDefault="00E1498B" w:rsidP="00E1498B">
      <w:pPr>
        <w:rPr>
          <w:b/>
          <w:lang w:val="en-IN"/>
        </w:rPr>
      </w:pPr>
    </w:p>
    <w:p w14:paraId="37D00DCD" w14:textId="77777777" w:rsidR="00E1498B" w:rsidRPr="008A41F5" w:rsidRDefault="00E1498B" w:rsidP="00E1498B">
      <w:r>
        <w:t xml:space="preserve">These may include the legal requirements, resource utilizations, future updates etc. </w:t>
      </w:r>
    </w:p>
    <w:p w14:paraId="43AE4E16"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CA590E">
      <w:footerReference w:type="even" r:id="rId7"/>
      <w:footerReference w:type="default" r:id="rId8"/>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CA8D3" w14:textId="77777777" w:rsidR="00B92A66" w:rsidRDefault="00B92A66">
      <w:r>
        <w:separator/>
      </w:r>
    </w:p>
  </w:endnote>
  <w:endnote w:type="continuationSeparator" w:id="0">
    <w:p w14:paraId="19435471" w14:textId="77777777" w:rsidR="00B92A66" w:rsidRDefault="00B92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7CDB1"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3CAAE6F"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CD875"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238905BB"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F3707" w14:textId="77777777" w:rsidR="00B92A66" w:rsidRDefault="00B92A66">
      <w:r>
        <w:separator/>
      </w:r>
    </w:p>
  </w:footnote>
  <w:footnote w:type="continuationSeparator" w:id="0">
    <w:p w14:paraId="5C35700C" w14:textId="77777777" w:rsidR="00B92A66" w:rsidRDefault="00B92A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7"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6"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3"/>
  </w:num>
  <w:num w:numId="2">
    <w:abstractNumId w:val="23"/>
  </w:num>
  <w:num w:numId="3">
    <w:abstractNumId w:val="24"/>
  </w:num>
  <w:num w:numId="4">
    <w:abstractNumId w:val="32"/>
  </w:num>
  <w:num w:numId="5">
    <w:abstractNumId w:val="17"/>
  </w:num>
  <w:num w:numId="6">
    <w:abstractNumId w:val="29"/>
  </w:num>
  <w:num w:numId="7">
    <w:abstractNumId w:val="11"/>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8"/>
  </w:num>
  <w:num w:numId="20">
    <w:abstractNumId w:val="31"/>
  </w:num>
  <w:num w:numId="21">
    <w:abstractNumId w:val="22"/>
  </w:num>
  <w:num w:numId="22">
    <w:abstractNumId w:val="20"/>
  </w:num>
  <w:num w:numId="23">
    <w:abstractNumId w:val="16"/>
  </w:num>
  <w:num w:numId="24">
    <w:abstractNumId w:val="18"/>
  </w:num>
  <w:num w:numId="25">
    <w:abstractNumId w:val="14"/>
  </w:num>
  <w:num w:numId="26">
    <w:abstractNumId w:val="27"/>
  </w:num>
  <w:num w:numId="27">
    <w:abstractNumId w:val="30"/>
  </w:num>
  <w:num w:numId="28">
    <w:abstractNumId w:val="12"/>
  </w:num>
  <w:num w:numId="29">
    <w:abstractNumId w:val="26"/>
  </w:num>
  <w:num w:numId="30">
    <w:abstractNumId w:val="25"/>
  </w:num>
  <w:num w:numId="31">
    <w:abstractNumId w:val="19"/>
  </w:num>
  <w:num w:numId="32">
    <w:abstractNumId w:val="2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6033B"/>
    <w:rsid w:val="00062829"/>
    <w:rsid w:val="000B3EE4"/>
    <w:rsid w:val="000B55EC"/>
    <w:rsid w:val="000C2F02"/>
    <w:rsid w:val="000D2F5D"/>
    <w:rsid w:val="000D47B1"/>
    <w:rsid w:val="000E395D"/>
    <w:rsid w:val="000F15EE"/>
    <w:rsid w:val="000F5B1D"/>
    <w:rsid w:val="00116B31"/>
    <w:rsid w:val="00122BA5"/>
    <w:rsid w:val="00153C5B"/>
    <w:rsid w:val="00190E88"/>
    <w:rsid w:val="001C5931"/>
    <w:rsid w:val="002615D9"/>
    <w:rsid w:val="002658C9"/>
    <w:rsid w:val="002814F4"/>
    <w:rsid w:val="0029381C"/>
    <w:rsid w:val="002B1844"/>
    <w:rsid w:val="002D472E"/>
    <w:rsid w:val="00304DD7"/>
    <w:rsid w:val="00320DC3"/>
    <w:rsid w:val="00351454"/>
    <w:rsid w:val="0038263C"/>
    <w:rsid w:val="00394BB7"/>
    <w:rsid w:val="003A2995"/>
    <w:rsid w:val="003A546F"/>
    <w:rsid w:val="003B4599"/>
    <w:rsid w:val="004346CE"/>
    <w:rsid w:val="00441AA7"/>
    <w:rsid w:val="004606FE"/>
    <w:rsid w:val="00480F84"/>
    <w:rsid w:val="00484105"/>
    <w:rsid w:val="00487991"/>
    <w:rsid w:val="004B74B2"/>
    <w:rsid w:val="005433D5"/>
    <w:rsid w:val="00553FF7"/>
    <w:rsid w:val="005547DD"/>
    <w:rsid w:val="005574ED"/>
    <w:rsid w:val="005A2481"/>
    <w:rsid w:val="005C43CF"/>
    <w:rsid w:val="005E0583"/>
    <w:rsid w:val="00603C26"/>
    <w:rsid w:val="00610903"/>
    <w:rsid w:val="00646058"/>
    <w:rsid w:val="006C2528"/>
    <w:rsid w:val="006C4D11"/>
    <w:rsid w:val="006F1EDF"/>
    <w:rsid w:val="006F4D63"/>
    <w:rsid w:val="007175A3"/>
    <w:rsid w:val="00717967"/>
    <w:rsid w:val="00717F59"/>
    <w:rsid w:val="00742C69"/>
    <w:rsid w:val="0074689D"/>
    <w:rsid w:val="00765708"/>
    <w:rsid w:val="00780DD4"/>
    <w:rsid w:val="00792423"/>
    <w:rsid w:val="007C7A1F"/>
    <w:rsid w:val="007D60E4"/>
    <w:rsid w:val="00831AFB"/>
    <w:rsid w:val="00840DA1"/>
    <w:rsid w:val="0087533E"/>
    <w:rsid w:val="008F470D"/>
    <w:rsid w:val="008F508C"/>
    <w:rsid w:val="009303AF"/>
    <w:rsid w:val="00930E4A"/>
    <w:rsid w:val="00961495"/>
    <w:rsid w:val="009668E8"/>
    <w:rsid w:val="00974B17"/>
    <w:rsid w:val="009961AE"/>
    <w:rsid w:val="009D2676"/>
    <w:rsid w:val="00A05747"/>
    <w:rsid w:val="00A50AA9"/>
    <w:rsid w:val="00A90157"/>
    <w:rsid w:val="00AA7CA6"/>
    <w:rsid w:val="00AB364C"/>
    <w:rsid w:val="00AD04ED"/>
    <w:rsid w:val="00AE21ED"/>
    <w:rsid w:val="00AE7A98"/>
    <w:rsid w:val="00B12F0A"/>
    <w:rsid w:val="00B35D9B"/>
    <w:rsid w:val="00B81B31"/>
    <w:rsid w:val="00B92A66"/>
    <w:rsid w:val="00BA516F"/>
    <w:rsid w:val="00BB0A37"/>
    <w:rsid w:val="00BD26AE"/>
    <w:rsid w:val="00BD4832"/>
    <w:rsid w:val="00BD5790"/>
    <w:rsid w:val="00BF2C8E"/>
    <w:rsid w:val="00C14313"/>
    <w:rsid w:val="00C2415E"/>
    <w:rsid w:val="00C467E6"/>
    <w:rsid w:val="00CA590E"/>
    <w:rsid w:val="00CC453A"/>
    <w:rsid w:val="00CD1924"/>
    <w:rsid w:val="00CD3D57"/>
    <w:rsid w:val="00D262C3"/>
    <w:rsid w:val="00D94F0A"/>
    <w:rsid w:val="00DB6554"/>
    <w:rsid w:val="00DC134F"/>
    <w:rsid w:val="00DE7742"/>
    <w:rsid w:val="00E1498B"/>
    <w:rsid w:val="00E21974"/>
    <w:rsid w:val="00EB225C"/>
    <w:rsid w:val="00EE031C"/>
    <w:rsid w:val="00EE545E"/>
    <w:rsid w:val="00F12A32"/>
    <w:rsid w:val="00F37EB6"/>
    <w:rsid w:val="00F56A0A"/>
    <w:rsid w:val="00F67853"/>
    <w:rsid w:val="00F92FC8"/>
    <w:rsid w:val="00F9535E"/>
    <w:rsid w:val="00FB1A9E"/>
    <w:rsid w:val="00FB1D32"/>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7526A"/>
  <w14:defaultImageDpi w14:val="300"/>
  <w15:docId w15:val="{BBF2DA42-507F-4280-85C9-D1A8B8F4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5276</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Samantha Hipple</cp:lastModifiedBy>
  <cp:revision>2</cp:revision>
  <dcterms:created xsi:type="dcterms:W3CDTF">2021-08-05T09:14:00Z</dcterms:created>
  <dcterms:modified xsi:type="dcterms:W3CDTF">2021-08-05T09:14:00Z</dcterms:modified>
</cp:coreProperties>
</file>